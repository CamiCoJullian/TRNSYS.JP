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32C" w:rsidRPr="00143DAC" w:rsidRDefault="00294934" w:rsidP="00143DAC">
      <w:pPr>
        <w:pStyle w:val="1"/>
      </w:pPr>
      <w:proofErr w:type="spellStart"/>
      <w:r w:rsidRPr="00143DAC">
        <w:t>Ainode</w:t>
      </w:r>
      <w:proofErr w:type="spellEnd"/>
      <w:r w:rsidRPr="00143DAC">
        <w:t xml:space="preserve"> Outputs</w:t>
      </w: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047"/>
        <w:gridCol w:w="1366"/>
        <w:gridCol w:w="4953"/>
        <w:gridCol w:w="1128"/>
      </w:tblGrid>
      <w:tr w:rsidR="0061343C" w:rsidRPr="00143DAC" w:rsidTr="003D0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NTYPE#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ラベル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説明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単位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TAIR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の室温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="004C264B"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QSENS</w:t>
            </w:r>
          </w:p>
        </w:tc>
        <w:tc>
          <w:tcPr>
            <w:tcW w:w="4953" w:type="dxa"/>
            <w:noWrap/>
            <w:hideMark/>
          </w:tcPr>
          <w:p w:rsidR="00294934" w:rsidRDefault="00294934" w:rsidP="00D61D49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顕熱負荷。暖房</w:t>
            </w:r>
            <w:r w:rsidR="00D61D49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負荷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(-)、冷房</w:t>
            </w:r>
            <w:r w:rsidR="00D61D49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負荷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(+)</w:t>
            </w:r>
          </w:p>
          <w:p w:rsidR="00786AB5" w:rsidRPr="00143DAC" w:rsidRDefault="0061343C" w:rsidP="0061343C">
            <w:pPr>
              <w:widowControl/>
              <w:jc w:val="left"/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</w:pPr>
            <w:r>
              <w:object w:dxaOrig="1875" w:dyaOrig="1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5pt;height:60.7pt" o:ole="">
                  <v:imagedata r:id="rId8" o:title=""/>
                </v:shape>
                <o:OLEObject Type="Embed" ProgID="PBrush" ShapeID="_x0000_i1025" DrawAspect="Content" ObjectID="_1484491575" r:id="rId9"/>
              </w:objec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112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3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QCSURF</w:t>
            </w:r>
          </w:p>
        </w:tc>
        <w:tc>
          <w:tcPr>
            <w:tcW w:w="4953" w:type="dxa"/>
            <w:hideMark/>
          </w:tcPr>
          <w:p w:rsidR="0061343C" w:rsidRDefault="00294934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内のすべてのサーフェース（室内側の壁表面、internal shading を含む）から室内の空気への対流による熱の移動量。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br/>
              <w:t>室内空気からサーフェース(-)，サーフェースから室内空気(+)</w:t>
            </w:r>
          </w:p>
          <w:p w:rsidR="0061343C" w:rsidRDefault="0061343C" w:rsidP="0061343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>
                      <wp:extent cx="2653665" cy="1547112"/>
                      <wp:effectExtent l="38100" t="0" r="0" b="0"/>
                      <wp:docPr id="8" name="キャンバス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直線コネクタ 28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正方形/長方形 29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太陽 30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正方形/長方形 31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直線コネクタ 34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二等辺三角形 10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円/楕円 35"/>
                              <wps:cNvSpPr/>
                              <wps:spPr>
                                <a:xfrm>
                                  <a:off x="1729349" y="883058"/>
                                  <a:ext cx="134120" cy="1284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線矢印コネクタ 54"/>
                              <wps:cNvCnPr/>
                              <wps:spPr>
                                <a:xfrm flipH="1">
                                  <a:off x="1405123" y="950764"/>
                                  <a:ext cx="26333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線矢印コネクタ 55"/>
                              <wps:cNvCnPr/>
                              <wps:spPr>
                                <a:xfrm>
                                  <a:off x="1941475" y="950771"/>
                                  <a:ext cx="25275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線矢印コネクタ 58"/>
                              <wps:cNvCnPr/>
                              <wps:spPr>
                                <a:xfrm flipV="1">
                                  <a:off x="1797359" y="670710"/>
                                  <a:ext cx="0" cy="19049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線矢印コネクタ 59"/>
                              <wps:cNvCnPr/>
                              <wps:spPr>
                                <a:xfrm>
                                  <a:off x="1797261" y="1047277"/>
                                  <a:ext cx="0" cy="19547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テキスト ボックス 9"/>
                              <wps:cNvSpPr txBox="1"/>
                              <wps:spPr>
                                <a:xfrm>
                                  <a:off x="1405123" y="938360"/>
                                  <a:ext cx="352425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(-)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キャンバス 8" o:spid="_x0000_s1026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">
                      <v:shape id="_x0000_s1027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28" o:spid="_x0000_s1028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dNPcAAAADbAAAADwAAAGRycy9kb3ducmV2LnhtbERPz2vCMBS+D/wfwht4m+lEp+2MIoJl&#10;XgZW2fnRPJti81KaqNl/vxwGHj++36tNtJ240+BbxwreJxkI4trplhsF59P+bQnCB2SNnWNS8Ese&#10;NuvRywoL7R58pHsVGpFC2BeowITQF1L62pBFP3E9ceIubrAYEhwaqQd8pHDbyWmWfUiLLacGgz3t&#10;DNXX6mYVxHllZj7u55dyUR5+8jJvvq+5UuPXuP0EESiGp/jf/aUVTNPY9CX9AL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XTT3AAAAA2wAAAA8AAAAAAAAAAAAAAAAA&#10;oQIAAGRycy9kb3ducmV2LnhtbFBLBQYAAAAABAAEAPkAAACOAwAAAAA=&#10;" strokecolor="gray [1629]" strokeweight="6pt"/>
                      <v:rect id="正方形/長方形 29" o:spid="_x0000_s1029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unsMA&#10;AADbAAAADwAAAGRycy9kb3ducmV2LnhtbESPzWrDMBCE74W+g9hCbo1sH0LrRAnFUOjFJHVDzou1&#10;/kmklWspjvP2VaHQ4zAz3zCb3WyNmGj0vWMF6TIBQVw73XOr4Pj1/vwCwgdkjcYxKbiTh9328WGD&#10;uXY3/qSpCq2IEPY5KuhCGHIpfd2RRb90A3H0GjdaDFGOrdQj3iLcGpklyUpa7DkudDhQ0VF9qa5W&#10;QZUWdB6O5WmP5lA2ppXZ+btRavE0v61BBJrDf/iv/aEVZK/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hunsMAAADbAAAADwAAAAAAAAAAAAAAAACYAgAAZHJzL2Rv&#10;d25yZXYueG1sUEsFBgAAAAAEAAQA9QAAAIgDAAAAAA==&#10;" fillcolor="#5a5a5a [2109]" stroked="f" strokeweight="2pt">
                        <v:fill color2="#5a5a5a [2109]" rotate="t" colors="0 #ababab;.5 #cbcbcb;1 #e6e6e6" focus="100%" type="gradient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太陽 30" o:spid="_x0000_s1030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+4SMIA&#10;AADbAAAADwAAAGRycy9kb3ducmV2LnhtbERPy2oCMRTdF/oP4Rbc1UxVpI5GqaIguFKLj93t5Doz&#10;dHIzJFFn/HqzKHR5OO/JrDGVuJHzpWUFH90EBHFmdcm5gu/96v0ThA/IGivLpKAlD7Pp68sEU23v&#10;vKXbLuQihrBPUUERQp1K6bOCDPqurYkjd7HOYIjQ5VI7vMdwU8lekgylwZJjQ4E1LQrKfndXo+Bn&#10;cDjNl3t/frTtfHh5VE4eRxulOm/N1xhEoCb8i//ca62gH9fHL/E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7hIwgAAANsAAAAPAAAAAAAAAAAAAAAAAJgCAABkcnMvZG93&#10;bnJldi54bWxQSwUGAAAAAAQABAD1AAAAhwMAAAAA&#10;" fillcolor="#ffc000" strokecolor="#f79646 [3209]" strokeweight="2pt"/>
                      <v:rect id="正方形/長方形 31" o:spid="_x0000_s1031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rmsQA&#10;AADbAAAADwAAAGRycy9kb3ducmV2LnhtbESPQWvCQBSE70L/w/IK3ppNLLUS3YQitHgrahGPj91n&#10;Epp9G7NbE/313ULB4zAz3zCrcrStuFDvG8cKsiQFQaydabhS8LV/f1qA8AHZYOuYFFzJQ1k8TFaY&#10;Gzfwli67UIkIYZ+jgjqELpfS65os+sR1xNE7ud5iiLKvpOlxiHDbylmazqXFhuNCjR2ta9Lfux+r&#10;YNjSi349zlh/HrharLP5+eN2Vmr6OL4tQQQawz38394YBc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q5rEAAAA2wAAAA8AAAAAAAAAAAAAAAAAmAIAAGRycy9k&#10;b3ducmV2LnhtbFBLBQYAAAAABAAEAPUAAACJAwAAAAA=&#10;" filled="f" strokecolor="#a5a5a5 [2092]" strokeweight="6pt"/>
                      <v:line id="直線コネクタ 34" o:spid="_x0000_s1032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lh1MQAAADbAAAADwAAAGRycy9kb3ducmV2LnhtbESPQYvCMBSE7wv+h/CEvYimrktZukYR&#10;QVAE0bog3t42z7bYvJQmav33RhA8DjPzDTOetqYSV2pcaVnBcBCBIM6sLjlX8Ldf9H9AOI+ssbJM&#10;Cu7kYDrpfIwx0fbGO7qmPhcBwi5BBYX3dSKlywoy6Aa2Jg7eyTYGfZBNLnWDtwA3lfyKolgaLDks&#10;FFjTvKDsnF6MArdyPbnfrlebw+4Ym0UPD/95rNRnt539gvDU+nf41V5qBaNveH4JP0B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mWHUxAAAANsAAAAPAAAAAAAAAAAA&#10;AAAAAKECAABkcnMvZG93bnJldi54bWxQSwUGAAAAAAQABAD5AAAAkgMAAAAA&#10;" strokecolor="gray [1629]" strokeweight="6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二等辺三角形 10" o:spid="_x0000_s1033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RxsMA&#10;AADbAAAADwAAAGRycy9kb3ducmV2LnhtbESPzWoDMQyE74W8g1Ght8ZuDkvYxgml0KQ9hfzQs1gr&#10;u0vX8mI7idunrw6B3CRmNPNpsSp+UBeKqQ9s4WVqQBE3wfXcWjgePp7noFJGdjgEJgu/lGC1nDws&#10;sHbhyju67HOrJIRTjRa6nMda69R05DFNw0gs2ilEj1nW2GoX8SrhftAzYyrtsWdp6HCk946an/3Z&#10;W0j9afady3xTdPW1jWtt/naVsfbpsby9gspU8t18u/50gi/08osM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gRxsMAAADbAAAADwAAAAAAAAAAAAAAAACYAgAAZHJzL2Rv&#10;d25yZXYueG1sUEsFBgAAAAAEAAQA9QAAAIgDAAAAAA==&#10;" adj="10921" fillcolor="white [3212]" strokecolor="#a5a5a5 [2092]" strokeweight="6pt"/>
                      <v:oval id="円/楕円 35" o:spid="_x0000_s1034" style="position:absolute;left:17293;top:8830;width:1341;height:1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FpMQA&#10;AADbAAAADwAAAGRycy9kb3ducmV2LnhtbESPT2vCQBTE7wW/w/IK3nRTxSLRVUQU/1QQ0168PbKv&#10;SWj2bdhdTfrtu4LQ4zAzv2Hmy87U4k7OV5YVvA0TEMS51RUXCr4+t4MpCB+QNdaWScEveVguei9z&#10;TLVt+UL3LBQiQtinqKAMoUml9HlJBv3QNsTR+7bOYIjSFVI7bCPc1HKUJO/SYMVxocSG1iXlP9nN&#10;KDhOWnc4249DVp+D3a2ufuPdSan+a7eagQjUhf/ws73XCsYT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RaTEAAAA2wAAAA8AAAAAAAAAAAAAAAAAmAIAAGRycy9k&#10;b3ducmV2LnhtbFBLBQYAAAAABAAEAPUAAACJAwAAAAA=&#10;" fillcolor="#8db3e2 [1311]" strokecolor="#548dd4 [1951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矢印コネクタ 54" o:spid="_x0000_s1035" type="#_x0000_t32" style="position:absolute;left:14051;top:9507;width:26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8lsMAAADbAAAADwAAAGRycy9kb3ducmV2LnhtbESPQWvCQBSE74L/YXmCN91YTJGYjWip&#10;oT1WPXh8ZJ9JSPZtml1N/PfdQqHHYWa+YdLdaFrxoN7VlhWslhEI4sLqmksFl/NxsQHhPLLG1jIp&#10;eJKDXTadpJhoO/AXPU6+FAHCLkEFlfddIqUrKjLolrYjDt7N9gZ9kH0pdY9DgJtWvkTRqzRYc1io&#10;sKO3iormdDcKvuM2amztm/KwH4vrO+bx5zpXaj4b91sQnkb/H/5rf2gF8Rp+v4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mvJbDAAAA2wAAAA8AAAAAAAAAAAAA&#10;AAAAoQIAAGRycy9kb3ducmV2LnhtbFBLBQYAAAAABAAEAPkAAACRAwAAAAA=&#10;" strokecolor="red" strokeweight="3pt">
                        <v:stroke endarrow="block"/>
                      </v:shape>
                      <v:shape id="直線矢印コネクタ 55" o:spid="_x0000_s1036" type="#_x0000_t32" style="position:absolute;left:19414;top:9507;width:25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b0M8IAAADbAAAADwAAAGRycy9kb3ducmV2LnhtbESPzWrCQBSF9wXfYbgFd3USbYpEx6Bi&#10;il027cLlJXObBDN3QmZM4tt3CkKXh/PzcbbZZFoxUO8aywriRQSCuLS64UrB91f+sgbhPLLG1jIp&#10;uJODbDd72mKq7cifNBS+EmGEXYoKau+7VEpX1mTQLWxHHLwf2xv0QfaV1D2OYdy0chlFb9Jgw4FQ&#10;Y0fHmsprcTMKhnzs+PXjEherZgyUy3R9Px2Umj9P+w0IT5P/Dz/aZ60gSeDvS/gB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3b0M8IAAADbAAAADwAAAAAAAAAAAAAA&#10;AAChAgAAZHJzL2Rvd25yZXYueG1sUEsFBgAAAAAEAAQA+QAAAJADAAAAAA==&#10;" strokecolor="red" strokeweight="3pt">
                        <v:stroke endarrow="block"/>
                      </v:shape>
                      <v:shape id="直線矢印コネクタ 58" o:spid="_x0000_s1037" type="#_x0000_t32" style="position:absolute;left:17973;top:6707;width:0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u2k78AAADbAAAADwAAAGRycy9kb3ducmV2LnhtbERPTYvCMBC9C/6HMMLeNFW2ItW06KKy&#10;e7R68Dg0Y1vaTLpN1PrvzWFhj4/3vckG04oH9a62rGA+i0AQF1bXXCq4nA/TFQjnkTW2lknBixxk&#10;6Xi0wUTbJ5/okftShBB2CSqovO8SKV1RkUE3sx1x4G62N+gD7Eupe3yGcNPKRRQtpcGaQ0OFHX1V&#10;VDT53Sj4jduosbVvyt12KK57PMY/n0elPibDdg3C0+D/xX/ub60gDmPDl/ADZPo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Ou2k78AAADbAAAADwAAAAAAAAAAAAAAAACh&#10;AgAAZHJzL2Rvd25yZXYueG1sUEsFBgAAAAAEAAQA+QAAAI0DAAAAAA==&#10;" strokecolor="red" strokeweight="3pt">
                        <v:stroke endarrow="block"/>
                      </v:shape>
                      <v:shape id="直線矢印コネクタ 59" o:spid="_x0000_s1038" type="#_x0000_t32" style="position:absolute;left:17972;top:10472;width:0;height:1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v+NsMAAADbAAAADwAAAGRycy9kb3ducmV2LnhtbESPS2vCQBSF9wX/w3CF7ppJ+hCNTsSK&#10;lnbZ6CLLS+aaBDN3QmZM4r/vFApdHs7j42y2k2nFQL1rLCtIohgEcWl1w5WC8+n4tAThPLLG1jIp&#10;uJODbTZ72GCq7cjfNOS+EmGEXYoKau+7VEpX1mTQRbYjDt7F9gZ9kH0ldY9jGDetfI7jhTTYcCDU&#10;2NG+pvKa34yC4Th2/PpVJPlLMwZKMV0/Du9KPc6n3RqEp8n/h//an1rB2wp+v4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7/jbDAAAA2wAAAA8AAAAAAAAAAAAA&#10;AAAAoQIAAGRycy9kb3ducmV2LnhtbFBLBQYAAAAABAAEAPkAAACRAwAAAAA=&#10;" strokecolor="red" strokeweight="3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9" o:spid="_x0000_s1039" type="#_x0000_t202" style="position:absolute;left:14051;top:9383;width:3524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BssEA&#10;AADbAAAADwAAAGRycy9kb3ducmV2LnhtbERPz2vCMBS+D/wfwhN2W1OHdLMaRQaCbIexdhdvj+TZ&#10;FpuXmsTa/ffLYbDjx/d7s5tsL0byoXOsYJHlIIi1Mx03Cr7rw9MriBCRDfaOScEPBdhtZw8bLI27&#10;8xeNVWxECuFQooI2xqGUMuiWLIbMDcSJOztvMSboG2k83lO47eVznhfSYsepocWB3lrSl+pmFVzt&#10;/lJ86vrFH/l9tWxusv44jUo9zqf9GkSkKf6L/9xHo6BI69OX9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ZgbLBAAAA2wAAAA8AAAAAAAAAAAAAAAAAmAIAAGRycy9kb3du&#10;cmV2LnhtbFBLBQYAAAAABAAEAPUAAACGAwAAAAA=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3D06B0" w:rsidRPr="00143DAC" w:rsidRDefault="003D06B0" w:rsidP="0061343C">
            <w:pPr>
              <w:widowControl/>
              <w:jc w:val="left"/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AC5783B" wp14:editId="34A25902">
                      <wp:extent cx="2653665" cy="1547112"/>
                      <wp:effectExtent l="38100" t="0" r="0" b="0"/>
                      <wp:docPr id="73" name="キャンバス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直線コネクタ 61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正方形/長方形 62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太陽 63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正方形/長方形 64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線コネクタ 65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二等辺三角形 66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円/楕円 67"/>
                              <wps:cNvSpPr/>
                              <wps:spPr>
                                <a:xfrm>
                                  <a:off x="1729349" y="883058"/>
                                  <a:ext cx="134120" cy="1284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直線矢印コネクタ 68"/>
                              <wps:cNvCnPr/>
                              <wps:spPr>
                                <a:xfrm flipH="1">
                                  <a:off x="1405123" y="950764"/>
                                  <a:ext cx="26333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線矢印コネクタ 69"/>
                              <wps:cNvCnPr/>
                              <wps:spPr>
                                <a:xfrm>
                                  <a:off x="1941475" y="950771"/>
                                  <a:ext cx="252752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線矢印コネクタ 70"/>
                              <wps:cNvCnPr/>
                              <wps:spPr>
                                <a:xfrm flipV="1">
                                  <a:off x="1797359" y="670710"/>
                                  <a:ext cx="0" cy="19049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線矢印コネクタ 71"/>
                              <wps:cNvCnPr/>
                              <wps:spPr>
                                <a:xfrm>
                                  <a:off x="1797261" y="1047277"/>
                                  <a:ext cx="0" cy="19547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テキスト ボックス 9"/>
                              <wps:cNvSpPr txBox="1"/>
                              <wps:spPr>
                                <a:xfrm>
                                  <a:off x="1405123" y="937901"/>
                                  <a:ext cx="352425" cy="3200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C5783B" id="キャンバス 73" o:spid="_x0000_s1040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">
                      <v:shape id="_x0000_s1041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61" o:spid="_x0000_s1042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ddYMMAAADbAAAADwAAAGRycy9kb3ducmV2LnhtbESPQWsCMRSE74L/ITyhN81aqnVXo5SC&#10;S3sR3Irnx+a5Wdy8LJtU03/fFAoeh5n5htnsou3EjQbfOlYwn2UgiGunW24UnL720xUIH5A1do5J&#10;wQ952G3How0W2t35SLcqNCJB2BeowITQF1L62pBFP3M9cfIubrAYkhwaqQe8J7jt5HOWLaXFltOC&#10;wZ7eDdXX6tsqiIvKvPi4X1zK1/LznJd5c7jmSj1N4tsaRKAYHuH/9odWsJzD35f0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HXWDDAAAA2wAAAA8AAAAAAAAAAAAA&#10;AAAAoQIAAGRycy9kb3ducmV2LnhtbFBLBQYAAAAABAAEAPkAAACRAwAAAAA=&#10;" strokecolor="gray [1629]" strokeweight="6pt"/>
                      <v:rect id="正方形/長方形 62" o:spid="_x0000_s1043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FL8IA&#10;AADbAAAADwAAAGRycy9kb3ducmV2LnhtbESPT4vCMBTE74LfITxhbza1B5GuUUQQ9iKuVTw/mtc/&#10;bvLSbaJ2v/1GEDwOM/MbZrkerBF36n3rWMEsSUEQl063XCs4n3bTBQgfkDUax6TgjzysV+PREnPt&#10;HnykexFqESHsc1TQhNDlUvqyIYs+cR1x9CrXWwxR9rXUPT4i3BqZpelcWmw5LjTY0bah8qe4WQXF&#10;bEvX7ry/HNB87ytTy+z6Wyn1MRk2nyACDeEdfrW/tIJ5Bs8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kUvwgAAANsAAAAPAAAAAAAAAAAAAAAAAJgCAABkcnMvZG93&#10;bnJldi54bWxQSwUGAAAAAAQABAD1AAAAhwMAAAAA&#10;" fillcolor="#5a5a5a [2109]" stroked="f" strokeweight="2pt">
                        <v:fill color2="#5a5a5a [2109]" rotate="t" colors="0 #ababab;.5 #cbcbcb;1 #e6e6e6" focus="100%" type="gradient"/>
                      </v:rect>
                      <v:shape id="太陽 63" o:spid="_x0000_s1044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JIsYA&#10;AADbAAAADwAAAGRycy9kb3ducmV2LnhtbESPW2vCQBSE3wv9D8sR+lY3tiVo6iq1tFDwyQte3k6z&#10;xyQ0ezbsbjXx17uC4OMwM98w42lranEk5yvLCgb9BARxbnXFhYL16vt5CMIHZI21ZVLQkYfp5PFh&#10;jJm2J17QcRkKESHsM1RQhtBkUvq8JIO+bxvi6B2sMxiidIXUDk8Rbmr5kiSpNFhxXCixoc+S8r/l&#10;v1Hw+7bZzb5Wfn/uull6ONdObkdzpZ567cc7iEBtuIdv7R+tIH2F65f4A+Tk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4JIsYAAADbAAAADwAAAAAAAAAAAAAAAACYAgAAZHJz&#10;L2Rvd25yZXYueG1sUEsFBgAAAAAEAAQA9QAAAIsDAAAAAA==&#10;" fillcolor="#ffc000" strokecolor="#f79646 [3209]" strokeweight="2pt"/>
                      <v:rect id="正方形/長方形 64" o:spid="_x0000_s1045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0nH8QA&#10;AADbAAAADwAAAGRycy9kb3ducmV2LnhtbESPT2vCQBTE7wW/w/KE3uomYqNENyJCpbfiH8TjY/eZ&#10;BLNvY3Zr0n76bqHQ4zAzv2FW68E24kGdrx0rSCcJCGLtTM2lgtPx7WUBwgdkg41jUvBFHtbF6GmF&#10;uXE97+lxCKWIEPY5KqhCaHMpva7Iop+4ljh6V9dZDFF2pTQd9hFuGzlNkkxarDkuVNjStiJ9O3xa&#10;Bf2eXvX8MmX9ceZysU2z++77rtTzeNgsQQQawn/4r/1uFGQz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tJx/EAAAA2wAAAA8AAAAAAAAAAAAAAAAAmAIAAGRycy9k&#10;b3ducmV2LnhtbFBLBQYAAAAABAAEAPUAAACJAwAAAAA=&#10;" filled="f" strokecolor="#a5a5a5 [2092]" strokeweight="6pt"/>
                      <v:line id="直線コネクタ 65" o:spid="_x0000_s1046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brUsMAAADbAAAADwAAAGRycy9kb3ducmV2LnhtbESP3YrCMBSE7wXfIRxhb0RTBYtUo4gg&#10;KAuLfyDeHZtjW2xOShO1+/ZGELwcZuYbZjpvTCkeVLvCsoJBPwJBnFpdcKbgeFj1xiCcR9ZYWiYF&#10;/+RgPmu3ppho++QdPfY+EwHCLkEFufdVIqVLczLo+rYiDt7V1gZ9kHUmdY3PADelHEZRLA0WHBZy&#10;rGiZU3rb340Ct3Fdedj+bv5Ou3NsVl08XbJYqZ9Os5iA8NT4b/jTXmsF8QjeX8IP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m61LDAAAA2wAAAA8AAAAAAAAAAAAA&#10;AAAAoQIAAGRycy9kb3ducmV2LnhtbFBLBQYAAAAABAAEAPkAAACRAwAAAAA=&#10;" strokecolor="gray [1629]" strokeweight="6pt"/>
                      <v:shape id="二等辺三角形 66" o:spid="_x0000_s1047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tfVMEA&#10;AADbAAAADwAAAGRycy9kb3ducmV2LnhtbESPQWsCMRSE7wX/Q3iCt5roIcjWKKWgraeilp4fm+fu&#10;0s3LkkSN/vqmUPA4zMw3zHKdXS8uFGLn2cBsqkAQ19523Bj4Om6eFyBiQrbYeyYDN4qwXo2ellhZ&#10;f+U9XQ6pEQXCsUIDbUpDJWWsW3IYp34gLt7JB4epyNBIG/Ba4K6Xc6W0dNhxWWhxoLeW6p/D2RmI&#10;3Wn+nfLiPUu9+wxbqe57rYyZjPPrC4hEOT3C/+0Pa0Br+PtSf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rX1TBAAAA2wAAAA8AAAAAAAAAAAAAAAAAmAIAAGRycy9kb3du&#10;cmV2LnhtbFBLBQYAAAAABAAEAPUAAACGAwAAAAA=&#10;" adj="10921" fillcolor="white [3212]" strokecolor="#a5a5a5 [2092]" strokeweight="6pt"/>
                      <v:oval id="円/楕円 67" o:spid="_x0000_s1048" style="position:absolute;left:17293;top:8830;width:1341;height:1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VRVcQA&#10;AADbAAAADwAAAGRycy9kb3ducmV2LnhtbESPT2vCQBTE7wW/w/IK3nRTQSvRVUQU/1QQ0168PbKv&#10;SWj2bdhdTfrtu4LQ4zAzv2Hmy87U4k7OV5YVvA0TEMS51RUXCr4+t4MpCB+QNdaWScEveVguei9z&#10;TLVt+UL3LBQiQtinqKAMoUml9HlJBv3QNsTR+7bOYIjSFVI7bCPc1HKUJBNpsOK4UGJD65Lyn+xm&#10;FBzHrTuc7cchq8/B7lZXv/HupFT/tVvNQATqwn/42d5rBZN3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lUVXEAAAA2wAAAA8AAAAAAAAAAAAAAAAAmAIAAGRycy9k&#10;b3ducmV2LnhtbFBLBQYAAAAABAAEAPUAAACJAwAAAAA=&#10;" fillcolor="#8db3e2 [1311]" strokecolor="#548dd4 [1951]" strokeweight="2pt"/>
                      <v:shape id="直線矢印コネクタ 68" o:spid="_x0000_s1049" type="#_x0000_t32" style="position:absolute;left:14051;top:9507;width:26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HZo7wAAADbAAAADwAAAGRycy9kb3ducmV2LnhtbERPzYrCMBC+L/gOYQRva6qglGoUEQVd&#10;vGh9gKEZm2IyKU3U+vabg+Dx4/tfrntnxZO60HhWMBlnIIgrrxuuFVzL/W8OIkRkjdYzKXhTgPVq&#10;8LPEQvsXn+l5ibVIIRwKVGBibAspQ2XIYRj7ljhxN985jAl2tdQdvlK4s3KaZXPpsOHUYLClraHq&#10;fnk4BXtzyrk6ouVc7s72L5xm5SEoNRr2mwWISH38ij/ug1YwT2PTl/QD5Oo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QHZo7wAAADbAAAADwAAAAAAAAAAAAAAAAChAgAA&#10;ZHJzL2Rvd25yZXYueG1sUEsFBgAAAAAEAAQA+QAAAIoDAAAAAA==&#10;" strokecolor="#0070c0" strokeweight="3pt">
                        <v:stroke startarrow="block"/>
                      </v:shape>
                      <v:shape id="直線矢印コネクタ 69" o:spid="_x0000_s1050" type="#_x0000_t32" style="position:absolute;left:19414;top:9507;width:25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i4r4AAADbAAAADwAAAGRycy9kb3ducmV2LnhtbESPzQrCMBCE74LvEFbwpqke/KlGEUHw&#10;qFb0ujRrU2w2pYla394IgsdhZr5hluvWVuJJjS8dKxgNExDEudMlFwrO2W4wA+EDssbKMSl4k4f1&#10;qttZYqrdi4/0PIVCRAj7FBWYEOpUSp8bsuiHriaO3s01FkOUTSF1g68It5UcJ8lEWiw5LhisaWso&#10;v58eVsFcT7PdvczkYTbSpsLDeJNfL0r1e+1mASJQG/7hX3uvFUzm8P0Sf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YGLivgAAANsAAAAPAAAAAAAAAAAAAAAAAKEC&#10;AABkcnMvZG93bnJldi54bWxQSwUGAAAAAAQABAD5AAAAjAMAAAAA&#10;" strokecolor="#0070c0" strokeweight="3pt">
                        <v:stroke startarrow="block"/>
                      </v:shape>
                      <v:shape id="直線矢印コネクタ 70" o:spid="_x0000_s1051" type="#_x0000_t32" style="position:absolute;left:17973;top:6707;width:0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5DeL8AAADbAAAADwAAAGRycy9kb3ducmV2LnhtbERP3WrCMBS+H/gO4Qi7m6nCXOmMIqLg&#10;pDdt9wCH5tgUk5PSRO3efrkY7PLj+9/sJmfFg8bQe1awXGQgiFuve+4UfDentxxEiMgarWdS8EMB&#10;dtvZywYL7Z9c0aOOnUghHApUYGIcCilDa8hhWPiBOHFXPzqMCY6d1CM+U7izcpVla+mw59RgcKCD&#10;ofZW352Ckylzbr/Qci6Plb2E8r05B6Ve59P+E0SkKf6L/9xnreAjrU9f0g+Q2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q5DeL8AAADbAAAADwAAAAAAAAAAAAAAAACh&#10;AgAAZHJzL2Rvd25yZXYueG1sUEsFBgAAAAAEAAQA+QAAAI0DAAAAAA==&#10;" strokecolor="#0070c0" strokeweight="3pt">
                        <v:stroke startarrow="block"/>
                      </v:shape>
                      <v:shape id="直線矢印コネクタ 71" o:spid="_x0000_s1052" type="#_x0000_t32" style="position:absolute;left:17972;top:10472;width:0;height:1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/4OcEAAADbAAAADwAAAGRycy9kb3ducmV2LnhtbESPQYvCMBSE74L/ITxhbzath9WtpkUW&#10;BI+uFff6aJ5NsXkpTVbrv98IgsdhZr5hNuVoO3GjwbeOFWRJCoK4drrlRsGp2s1XIHxA1tg5JgUP&#10;8lAW08kGc+3u/EO3Y2hEhLDPUYEJoc+l9LUhiz5xPXH0Lm6wGKIcGqkHvEe47eQiTT+lxZbjgsGe&#10;vg3V1+OfVfCll9Xu2lbysMq06fCw2Na/Z6U+ZuN2DSLQGN7hV3uvFSwzeH6JP0AW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z/g5wQAAANsAAAAPAAAAAAAAAAAAAAAA&#10;AKECAABkcnMvZG93bnJldi54bWxQSwUGAAAAAAQABAD5AAAAjwMAAAAA&#10;" strokecolor="#0070c0" strokeweight="3pt">
                        <v:stroke startarrow="block"/>
                      </v:shape>
                      <v:shape id="テキスト ボックス 9" o:spid="_x0000_s1053" type="#_x0000_t202" style="position:absolute;left:14051;top:9379;width:3524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4sg8UA&#10;AADbAAAADwAAAGRycy9kb3ducmV2LnhtbESPzWrDMBCE74W+g9hCb7WcUPLjRDahUAjtIcTupbfF&#10;2tgm1sqVFMd9+6oQyHGYmW+YbTGZXozkfGdZwSxJQRDXVnfcKPiq3l9WIHxA1thbJgW/5KHIHx+2&#10;mGl75SONZWhEhLDPUEEbwpBJ6euWDPrEDsTRO1lnMETpGqkdXiPc9HKepgtpsOO40OJAby3V5/Ji&#10;FPyY3XlxqKul2/PH+rW5yOrze1Tq+WnabUAEmsI9fGvvtYLlH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iyDxQAAANsAAAAPAAAAAAAAAAAAAAAAAJgCAABkcnMv&#10;ZG93bnJldi54bWxQSwUGAAAAAAQABAD1AAAAigMAAAAA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bookmarkStart w:id="0" w:name="_GoBack"/>
            <w:bookmarkEnd w:id="0"/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4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QINF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5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QVENT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6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QCOUP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7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QGCONV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8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DQAIR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9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RELHUM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Airnode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の相対湿度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[%]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10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QLATD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潜熱負荷。加湿(-)、除湿(+)</w:t>
            </w:r>
          </w:p>
        </w:tc>
        <w:tc>
          <w:tcPr>
            <w:tcW w:w="1128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11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QLATG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12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QSOLTR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13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QGRAD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lastRenderedPageBreak/>
              <w:t>NTYPE 14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QTABSI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15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QTABSO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61343C" w:rsidRPr="00143DAC" w:rsidTr="003D06B0">
        <w:trPr>
          <w:trHeight w:val="375"/>
        </w:trPr>
        <w:tc>
          <w:tcPr>
            <w:tcW w:w="104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16</w:t>
            </w:r>
          </w:p>
        </w:tc>
        <w:tc>
          <w:tcPr>
            <w:tcW w:w="1366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QTCOMO</w:t>
            </w:r>
          </w:p>
        </w:tc>
        <w:tc>
          <w:tcPr>
            <w:tcW w:w="4953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128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</w:tbl>
    <w:p w:rsidR="00786AB5" w:rsidRDefault="00786AB5">
      <w:pPr>
        <w:widowControl/>
        <w:jc w:val="left"/>
        <w:rPr>
          <w:rFonts w:ascii="Helvetica" w:eastAsia="平成角ゴシック" w:hAnsi="Helvetica"/>
          <w:sz w:val="28"/>
          <w:szCs w:val="20"/>
        </w:rPr>
      </w:pPr>
    </w:p>
    <w:p w:rsidR="00143DAC" w:rsidRDefault="00143DAC" w:rsidP="00143DAC">
      <w:pPr>
        <w:pStyle w:val="1"/>
        <w:rPr>
          <w:rFonts w:hint="eastAsia"/>
        </w:rPr>
      </w:pPr>
      <w:r>
        <w:t>Surface outputs</w:t>
      </w: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129"/>
        <w:gridCol w:w="1479"/>
        <w:gridCol w:w="4617"/>
        <w:gridCol w:w="1269"/>
      </w:tblGrid>
      <w:tr w:rsidR="003D06B0" w:rsidRPr="00143DAC" w:rsidTr="00D61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12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NTYPE#</w:t>
            </w:r>
          </w:p>
        </w:tc>
        <w:tc>
          <w:tcPr>
            <w:tcW w:w="147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ラベル</w:t>
            </w:r>
          </w:p>
        </w:tc>
        <w:tc>
          <w:tcPr>
            <w:tcW w:w="4617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説明</w:t>
            </w:r>
          </w:p>
        </w:tc>
        <w:tc>
          <w:tcPr>
            <w:tcW w:w="126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単位</w:t>
            </w:r>
          </w:p>
        </w:tc>
      </w:tr>
      <w:tr w:rsidR="003D06B0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17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143DAC">
            <w:pPr>
              <w:pStyle w:val="Default"/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TSI </w:t>
            </w:r>
          </w:p>
        </w:tc>
        <w:tc>
          <w:tcPr>
            <w:tcW w:w="4617" w:type="dxa"/>
            <w:noWrap/>
            <w:hideMark/>
          </w:tcPr>
          <w:p w:rsidR="00294934" w:rsidRPr="00143DAC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内表面温度。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18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143DAC">
            <w:pPr>
              <w:pStyle w:val="Default"/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TSO </w:t>
            </w:r>
          </w:p>
        </w:tc>
        <w:tc>
          <w:tcPr>
            <w:tcW w:w="4617" w:type="dxa"/>
            <w:noWrap/>
            <w:hideMark/>
          </w:tcPr>
          <w:p w:rsidR="00294934" w:rsidRPr="00143DAC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外表面温度。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19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143DAC">
            <w:pPr>
              <w:pStyle w:val="Default"/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QCOMI </w:t>
            </w:r>
          </w:p>
        </w:tc>
        <w:tc>
          <w:tcPr>
            <w:tcW w:w="4617" w:type="dxa"/>
            <w:noWrap/>
            <w:hideMark/>
          </w:tcPr>
          <w:p w:rsidR="00294934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室内表面から室内空気への対流、及び</w:t>
            </w:r>
            <w:r w:rsidR="004B2E3A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他</w:t>
            </w: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の内表面との長波長放射。</w:t>
            </w:r>
          </w:p>
          <w:p w:rsidR="003D06B0" w:rsidRDefault="00D61D49" w:rsidP="00294934">
            <w:pPr>
              <w:widowControl/>
              <w:jc w:val="left"/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</w:pPr>
            <w:r w:rsidRPr="00D61D49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室内から外向き(-)、外から室内向き(+)</w:t>
            </w:r>
          </w:p>
          <w:p w:rsidR="003D06B0" w:rsidRDefault="003D06B0" w:rsidP="00294934">
            <w:pPr>
              <w:widowControl/>
              <w:jc w:val="left"/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9892AB5" wp14:editId="0E3822B8">
                      <wp:extent cx="2653665" cy="1547112"/>
                      <wp:effectExtent l="38100" t="0" r="0" b="0"/>
                      <wp:docPr id="86" name="キャンバス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4" name="直線コネクタ 74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正方形/長方形 75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太陽 76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正方形/長方形 77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線コネクタ 78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二等辺三角形 79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線矢印コネクタ 81"/>
                              <wps:cNvCnPr/>
                              <wps:spPr>
                                <a:xfrm flipH="1">
                                  <a:off x="1368425" y="1137934"/>
                                  <a:ext cx="33495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テキスト ボックス 9"/>
                              <wps:cNvSpPr txBox="1"/>
                              <wps:spPr>
                                <a:xfrm>
                                  <a:off x="1640073" y="753231"/>
                                  <a:ext cx="352425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(-)</w:t>
                                    </w:r>
                                  </w:p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(+)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  <wps:wsp>
                              <wps:cNvPr id="87" name="直線矢印コネクタ 87"/>
                              <wps:cNvCnPr/>
                              <wps:spPr>
                                <a:xfrm flipH="1">
                                  <a:off x="1355725" y="920745"/>
                                  <a:ext cx="35242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892AB5" id="キャンバス 86" o:spid="_x0000_s1054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">
                      <v:shape id="_x0000_s1055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74" o:spid="_x0000_s1056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loJcMAAADbAAAADwAAAGRycy9kb3ducmV2LnhtbESPQWsCMRSE74X+h/AK3mrWotVdjVIE&#10;F3spuC2eH5vnZnHzsmyixn9vCoUeh5n5hlltou3ElQbfOlYwGWcgiGunW24U/HzvXhcgfEDW2Dkm&#10;BXfysFk/P62w0O7GB7pWoREJwr5ABSaEvpDS14Ys+rHriZN3coPFkOTQSD3gLcFtJ9+y7F1abDkt&#10;GOxpa6g+VxerIM4qM/VxNzuV8/LzmJd583XOlRq9xI8liEAx/If/2nutYD6F3y/pB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paCXDAAAA2wAAAA8AAAAAAAAAAAAA&#10;AAAAoQIAAGRycy9kb3ducmV2LnhtbFBLBQYAAAAABAAEAPkAAACRAwAAAAA=&#10;" strokecolor="gray [1629]" strokeweight="6pt"/>
                      <v:rect id="正方形/長方形 75" o:spid="_x0000_s1057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LhsQA&#10;AADbAAAADwAAAGRycy9kb3ducmV2LnhtbESPzWrDMBCE74W8g9hAbo3sQNriRAnBEOgltHVDzou1&#10;/kmklWOptvv2VaHQ4zAz3zDb/WSNGKj3rWMF6TIBQVw63XKt4Px5fHwB4QOyRuOYFHyTh/1u9rDF&#10;TLuRP2goQi0ihH2GCpoQukxKXzZk0S9dRxy9yvUWQ5R9LXWPY4RbI1dJ8iQtthwXGuwob6i8FV9W&#10;QZHmdO3Op8sbmvdTZWq5ut4rpRbz6bABEWgK/+G/9qtW8LyG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S4bEAAAA2wAAAA8AAAAAAAAAAAAAAAAAmAIAAGRycy9k&#10;b3ducmV2LnhtbFBLBQYAAAAABAAEAPUAAACJAwAAAAA=&#10;" fillcolor="#5a5a5a [2109]" stroked="f" strokeweight="2pt">
                        <v:fill color2="#5a5a5a [2109]" rotate="t" colors="0 #ababab;.5 #cbcbcb;1 #e6e6e6" focus="100%" type="gradient"/>
                      </v:rect>
                      <v:shape id="太陽 76" o:spid="_x0000_s1058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8Z8UA&#10;AADbAAAADwAAAGRycy9kb3ducmV2LnhtbESPQWvCQBSE70L/w/IEb7qxSNTUVWppodCTWmp7e80+&#10;k9Ds27C71cRf7wqCx2FmvmEWq9bU4kjOV5YVjEcJCOLc6ooLBZ+7t+EMhA/IGmvLpKAjD6vlQ2+B&#10;mbYn3tBxGwoRIewzVFCG0GRS+rwkg35kG+LoHawzGKJ0hdQOTxFuavmYJKk0WHFcKLGhl5Lyv+2/&#10;UfA7+fpev+78z7nr1unhXDu5n38oNei3z08gArXhHr6137WCaQrXL/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DxnxQAAANsAAAAPAAAAAAAAAAAAAAAAAJgCAABkcnMv&#10;ZG93bnJldi54bWxQSwUGAAAAAAQABAD1AAAAigMAAAAA&#10;" fillcolor="#ffc000" strokecolor="#f79646 [3209]" strokeweight="2pt"/>
                      <v:rect id="正方形/長方形 77" o:spid="_x0000_s1059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vtcQA&#10;AADbAAAADwAAAGRycy9kb3ducmV2LnhtbESPQWvCQBSE70L/w/IKvenGQBOJriJCS28lVkqPj91n&#10;Esy+jdltkvrr3UKhx2FmvmE2u8m2YqDeN44VLBcJCGLtTMOVgtPHy3wFwgdkg61jUvBDHnbbh9kG&#10;C+NGLmk4hkpECPsCFdQhdIWUXtdk0S9cRxy9s+sthij7Spoexwi3rUyTJJMWG44LNXZ0qElfjt9W&#10;wVjSs86/Utbvn1ytDsvs+nq7KvX0OO3XIAJN4T/8134zCvIcfr/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mL7XEAAAA2wAAAA8AAAAAAAAAAAAAAAAAmAIAAGRycy9k&#10;b3ducmV2LnhtbFBLBQYAAAAABAAEAPUAAACJAwAAAAA=&#10;" filled="f" strokecolor="#a5a5a5 [2092]" strokeweight="6pt"/>
                      <v:line id="直線コネクタ 78" o:spid="_x0000_s1060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7SEcEAAADbAAAADwAAAGRycy9kb3ducmV2LnhtbERPTYvCMBC9C/sfwix4kTXVQ5VqWpYF&#10;QRFkrYLsbWzGtthMShO1/vvNQfD4eN/LrDeNuFPnassKJuMIBHFhdc2lguNh9TUH4TyyxsYyKXiS&#10;gyz9GCwx0fbBe7rnvhQhhF2CCirv20RKV1Rk0I1tSxy4i+0M+gC7UuoOHyHcNHIaRbE0WHNoqLCl&#10;n4qKa34zCtzGjeThd7vZnfZ/sVmN8HQuY6WGn/33AoSn3r/FL/daK5iFseFL+AE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tIRwQAAANsAAAAPAAAAAAAAAAAAAAAA&#10;AKECAABkcnMvZG93bnJldi54bWxQSwUGAAAAAAQABAD5AAAAjwMAAAAA&#10;" strokecolor="gray [1629]" strokeweight="6pt"/>
                      <v:shape id="二等辺三角形 79" o:spid="_x0000_s1061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1d+8IA&#10;AADbAAAADwAAAGRycy9kb3ducmV2LnhtbESPQWsCMRSE7wX/Q3iCt5roYWtXo4hgtaeiFc+PzXN3&#10;cfOyJKnG/vqmUOhxmJlvmMUq2U7cyIfWsYbJWIEgrpxpudZw+tw+z0CEiGywc0waHhRgtRw8LbA0&#10;7s4Huh1jLTKEQ4kamhj7UspQNWQxjF1PnL2L8xZjlr6WxuM9w20np0oV0mLLeaHBnjYNVdfjl9UQ&#10;2sv0HNNsl2Tx/uHfpPo+FErr0TCt5yAipfgf/mvvjYaXV/j9kn+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bV37wgAAANsAAAAPAAAAAAAAAAAAAAAAAJgCAABkcnMvZG93&#10;bnJldi54bWxQSwUGAAAAAAQABAD1AAAAhwMAAAAA&#10;" adj="10921" fillcolor="white [3212]" strokecolor="#a5a5a5 [2092]" strokeweight="6pt"/>
                      <v:shape id="直線矢印コネクタ 81" o:spid="_x0000_s1062" type="#_x0000_t32" style="position:absolute;left:13684;top:11379;width:33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eWxMEAAADbAAAADwAAAGRycy9kb3ducmV2LnhtbESPUWvCMBSF3wX/Q7iCb5o6cJTOKEMU&#10;6uhL1R9wae6asuSmNJmt/34ZDPZ4OOd8h7M7TM6KBw2h86xgs85AEDded9wquN/OqxxEiMgarWdS&#10;8KQAh/18tsNC+5FrelxjKxKEQ4EKTIx9IWVoDDkMa98TJ+/TDw5jkkMr9YBjgjsrX7LsVTrsOC0Y&#10;7OloqPm6fjsFZ1Pl3FzQci5Ptf0I1fZWBqWWi+n9DUSkKf6H/9qlVpBv4PdL+gF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N5bEwQAAANsAAAAPAAAAAAAAAAAAAAAA&#10;AKECAABkcnMvZG93bnJldi54bWxQSwUGAAAAAAQABAD5AAAAjwMAAAAA&#10;" strokecolor="#0070c0" strokeweight="3pt">
                        <v:stroke startarrow="block"/>
                      </v:shape>
                      <v:shape id="テキスト ボックス 9" o:spid="_x0000_s1063" type="#_x0000_t202" style="position:absolute;left:16400;top:7532;width:3524;height:5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E0MUA&#10;AADbAAAADwAAAGRycy9kb3ducmV2LnhtbESPQWvCQBSE70L/w/IKvemmpbUas4oUCtIexKQXb4/s&#10;MwnJvk1315j++64geBxm5hsm24ymEwM531hW8DxLQBCXVjdcKfgpPqcLED4ga+wsk4I/8rBZP0wy&#10;TLW98IGGPFQiQtinqKAOoU+l9GVNBv3M9sTRO1lnMETpKqkdXiLcdPIlSebSYMNxocaePmoq2/xs&#10;FPyabTvfl8W72/HX8rU6y+L7OCj19DhuVyACjeEevrV3WsHiDa5f4g+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IsTQxQAAANsAAAAPAAAAAAAAAAAAAAAAAJgCAABkcnMv&#10;ZG93bnJldi54bWxQSwUGAAAAAAQABAD1AAAAigMAAAAA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(+)</w:t>
                              </w:r>
                            </w:p>
                          </w:txbxContent>
                        </v:textbox>
                      </v:shape>
                      <v:shape id="直線矢印コネクタ 87" o:spid="_x0000_s1064" type="#_x0000_t32" style="position:absolute;left:13557;top:9207;width:3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OpsMAAADbAAAADwAAAGRycy9kb3ducmV2LnhtbESPQWvCQBSE70L/w/IK3nRTURvSrKJF&#10;gx61PfT4yL4mIdm3aXZr4r93BcHjMDPfMOl6MI24UOcqywrephEI4tzqigsF31/7SQzCeWSNjWVS&#10;cCUH69XLKMVE255PdDn7QgQIuwQVlN63iZQuL8mgm9qWOHi/tjPog+wKqTvsA9w0chZFS2mw4rBQ&#10;YkufJeX1+d8o+Fs0UW0rXxfbzZD/7DBbHOeZUuPXYfMBwtPgn+FH+6AVxO9w/xJ+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UDqbDAAAA2wAAAA8AAAAAAAAAAAAA&#10;AAAAoQIAAGRycy9kb3ducmV2LnhtbFBLBQYAAAAABAAEAPkAAACRAwAAAAA=&#10;" strokecolor="red" strokeweight="3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  <w:p w:rsidR="00D61D49" w:rsidRPr="003D06B0" w:rsidRDefault="00D61D49" w:rsidP="003D06B0">
            <w:pPr>
              <w:keepNext/>
              <w:widowControl/>
              <w:jc w:val="left"/>
              <w:rPr>
                <w:rFonts w:hint="eastAsia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20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QCOMO</w:t>
            </w:r>
          </w:p>
        </w:tc>
        <w:tc>
          <w:tcPr>
            <w:tcW w:w="4617" w:type="dxa"/>
            <w:noWrap/>
            <w:hideMark/>
          </w:tcPr>
          <w:p w:rsidR="00294934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外表面から外気への対流、及び天空放射。</w:t>
            </w:r>
          </w:p>
          <w:p w:rsidR="003D06B0" w:rsidRDefault="003D06B0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D61D49"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  <w:t>室内から外向き(-)、外から室内向き(+)</w:t>
            </w:r>
          </w:p>
          <w:p w:rsidR="003D06B0" w:rsidRPr="003D06B0" w:rsidRDefault="003D06B0" w:rsidP="00294934">
            <w:pPr>
              <w:widowControl/>
              <w:jc w:val="left"/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852057A" wp14:editId="7DA9001E">
                      <wp:extent cx="2653665" cy="1547112"/>
                      <wp:effectExtent l="38100" t="0" r="0" b="0"/>
                      <wp:docPr id="97" name="キャンバス 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8" name="直線コネクタ 88"/>
                              <wps:cNvCnPr/>
                              <wps:spPr>
                                <a:xfrm>
                                  <a:off x="0" y="135687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正方形/長方形 89"/>
                              <wps:cNvSpPr/>
                              <wps:spPr>
                                <a:xfrm>
                                  <a:off x="0" y="1366794"/>
                                  <a:ext cx="2617027" cy="180149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65000"/>
                                        <a:lumOff val="35000"/>
                                        <a:tint val="66000"/>
                                        <a:satMod val="160000"/>
                                      </a:schemeClr>
                                    </a:gs>
                                    <a:gs pos="50000">
                                      <a:schemeClr val="tx1">
                                        <a:lumMod val="65000"/>
                                        <a:lumOff val="35000"/>
                                        <a:tint val="44500"/>
                                        <a:satMod val="160000"/>
                                      </a:schemeClr>
                                    </a:gs>
                                    <a:gs pos="100000">
                                      <a:schemeClr val="tx1">
                                        <a:lumMod val="65000"/>
                                        <a:lumOff val="35000"/>
                                        <a:tint val="23500"/>
                                        <a:satMod val="160000"/>
                                      </a:schemeClr>
                                    </a:gs>
                                  </a:gsLst>
                                  <a:lin ang="54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太陽 90"/>
                              <wps:cNvSpPr/>
                              <wps:spPr>
                                <a:xfrm>
                                  <a:off x="83197" y="35521"/>
                                  <a:ext cx="399257" cy="399180"/>
                                </a:xfrm>
                                <a:prstGeom prst="sun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正方形/長方形 91"/>
                              <wps:cNvSpPr/>
                              <wps:spPr>
                                <a:xfrm>
                                  <a:off x="1296984" y="594666"/>
                                  <a:ext cx="1026514" cy="7469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直線コネクタ 92"/>
                              <wps:cNvCnPr/>
                              <wps:spPr>
                                <a:xfrm flipH="1">
                                  <a:off x="1" y="1356198"/>
                                  <a:ext cx="261752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二等辺三角形 93"/>
                              <wps:cNvSpPr/>
                              <wps:spPr>
                                <a:xfrm>
                                  <a:off x="1104214" y="216229"/>
                                  <a:ext cx="1371075" cy="378437"/>
                                </a:xfrm>
                                <a:prstGeom prst="triangle">
                                  <a:avLst>
                                    <a:gd name="adj" fmla="val 50562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線矢印コネクタ 94"/>
                              <wps:cNvCnPr/>
                              <wps:spPr>
                                <a:xfrm flipH="1">
                                  <a:off x="898525" y="1137934"/>
                                  <a:ext cx="33495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0070C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テキスト ボックス 9"/>
                              <wps:cNvSpPr txBox="1"/>
                              <wps:spPr>
                                <a:xfrm>
                                  <a:off x="598673" y="753231"/>
                                  <a:ext cx="352425" cy="5486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(-)</w:t>
                                    </w:r>
                                  </w:p>
                                  <w:p w:rsidR="003D06B0" w:rsidRDefault="003D06B0" w:rsidP="003D06B0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(+)</w:t>
                                    </w:r>
                                  </w:p>
                                </w:txbxContent>
                              </wps:txbx>
                              <wps:bodyPr wrap="none" lIns="91440" tIns="45720" rIns="91440" bIns="45720" anchor="ctr">
                                <a:spAutoFit/>
                              </wps:bodyPr>
                            </wps:wsp>
                            <wps:wsp>
                              <wps:cNvPr id="96" name="直線矢印コネクタ 96"/>
                              <wps:cNvCnPr/>
                              <wps:spPr>
                                <a:xfrm flipH="1">
                                  <a:off x="885825" y="920745"/>
                                  <a:ext cx="352425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52057A" id="キャンバス 97" o:spid="_x0000_s1065" editas="canvas" style="width:208.95pt;height:121.8pt;mso-position-horizontal-relative:char;mso-position-vertical-relative:line" coordsize="26536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">
                      <v:shape id="_x0000_s1066" type="#_x0000_t75" style="position:absolute;width:26536;height:15468;visibility:visible;mso-wrap-style:square">
                        <v:fill o:detectmouseclick="t"/>
                        <v:path o:connecttype="none"/>
                      </v:shape>
                      <v:line id="直線コネクタ 88" o:spid="_x0000_s1067" style="position:absolute;visibility:visible;mso-wrap-style:square" from="0,13568" to="0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ESB8AAAADbAAAADwAAAGRycy9kb3ducmV2LnhtbERPz2vCMBS+D/wfwhN2m6kyN1uNIoJl&#10;uwzsxPOjeTbF5qU0UeN/bw6DHT++36tNtJ240eBbxwqmkwwEce10y42C4+/+bQHCB2SNnWNS8CAP&#10;m/XoZYWFdnc+0K0KjUgh7AtUYELoCyl9bciin7ieOHFnN1gMCQ6N1APeU7jt5CzLPqTFllODwZ52&#10;hupLdbUK4rwy7z7u5+fys/w+5WXe/FxypV7HcbsEESiGf/Gf+0srWKSx6Uv6A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xEgfAAAAA2wAAAA8AAAAAAAAAAAAAAAAA&#10;oQIAAGRycy9kb3ducmV2LnhtbFBLBQYAAAAABAAEAPkAAACOAwAAAAA=&#10;" strokecolor="gray [1629]" strokeweight="6pt"/>
                      <v:rect id="正方形/長方形 89" o:spid="_x0000_s1068" style="position:absolute;top:13667;width:26170;height: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xpMIA&#10;AADbAAAADwAAAGRycy9kb3ducmV2LnhtbESPT4vCMBTE78J+h/AWvGmqh0WrUURY8CK71uL50bz+&#10;0eSl20St334jCB6HmfkNs1z31ogbdb5xrGAyTkAQF043XCnIj9+jGQgfkDUax6TgQR7Wq4/BElPt&#10;7nygWxYqESHsU1RQh9CmUvqiJot+7Fri6JWusxii7CqpO7xHuDVymiRf0mLDcaHGlrY1FZfsahVk&#10;ky2d23x/+kHzuy9NJafnv1Kp4We/WYAI1Id3+NXeaQWzOTy/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jGkwgAAANsAAAAPAAAAAAAAAAAAAAAAAJgCAABkcnMvZG93&#10;bnJldi54bWxQSwUGAAAAAAQABAD1AAAAhwMAAAAA&#10;" fillcolor="#5a5a5a [2109]" stroked="f" strokeweight="2pt">
                        <v:fill color2="#5a5a5a [2109]" rotate="t" colors="0 #ababab;.5 #cbcbcb;1 #e6e6e6" focus="100%" type="gradient"/>
                      </v:rect>
                      <v:shape id="太陽 90" o:spid="_x0000_s1069" type="#_x0000_t183" style="position:absolute;left:831;top:355;width:3993;height:3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ncsIA&#10;AADbAAAADwAAAGRycy9kb3ducmV2LnhtbERPy4rCMBTdD/gP4QqzG1MHEa1GURlhYFbq4GN3ba5t&#10;sbkpSUZbv94shFkezns6b0wlbuR8aVlBv5eAIM6sLjlX8Ltbf4xA+ICssbJMClryMJ913qaYanvn&#10;Dd22IRcxhH2KCooQ6lRKnxVk0PdsTRy5i3UGQ4Qul9rhPYabSn4myVAaLDk2FFjTqqDsuv0zCs6D&#10;/XH5tfOnR9suh5dH5eRh/KPUe7dZTEAEasK/+OX+1grGcX38En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edywgAAANsAAAAPAAAAAAAAAAAAAAAAAJgCAABkcnMvZG93&#10;bnJldi54bWxQSwUGAAAAAAQABAD1AAAAhwMAAAAA&#10;" fillcolor="#ffc000" strokecolor="#f79646 [3209]" strokeweight="2pt"/>
                      <v:rect id="正方形/長方形 91" o:spid="_x0000_s1070" style="position:absolute;left:12969;top:5946;width:10265;height:7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/0oMQA&#10;AADbAAAADwAAAGRycy9kb3ducmV2LnhtbESPT2vCQBTE7wW/w/KE3uomglajmyBCpbfiH8TjY/eZ&#10;BLNvY3Zr0n76bqHQ4zAzv2HWxWAb8aDO144VpJMEBLF2puZSwen49rIA4QOywcYxKfgiD0U+elpj&#10;ZlzPe3ocQikihH2GCqoQ2kxKryuy6CeuJY7e1XUWQ5RdKU2HfYTbRk6TZC4t1hwXKmxpW5G+HT6t&#10;gn5PM/16mbL+OHO52Kbz++77rtTzeNisQAQawn/4r/1uFCxT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9KDEAAAA2wAAAA8AAAAAAAAAAAAAAAAAmAIAAGRycy9k&#10;b3ducmV2LnhtbFBLBQYAAAAABAAEAPUAAACJAwAAAAA=&#10;" filled="f" strokecolor="#a5a5a5 [2092]" strokeweight="6pt"/>
                      <v:line id="直線コネクタ 92" o:spid="_x0000_s1071" style="position:absolute;flip:x;visibility:visible;mso-wrap-style:square" from="0,13561" to="26175,13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oDAcMAAADbAAAADwAAAGRycy9kb3ducmV2LnhtbESPzarCMBSE98J9h3AuuBFNr4ui1Shy&#10;QVAE8Q/E3bE5tsXmpDRR69sbQXA5zMw3zHjamFLcqXaFZQV/vQgEcWp1wZmCw37eHYBwHlljaZkU&#10;PMnBdPLTGmOi7YO3dN/5TAQIuwQV5N5XiZQuzcmg69mKOHgXWxv0QdaZ1DU+AtyUsh9FsTRYcFjI&#10;saL/nNLr7mYUuKXryP1mtVwft6fYzDt4PGexUu3fZjYC4anx3/CnvdAKhn14fwk/QE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aAwHDAAAA2wAAAA8AAAAAAAAAAAAA&#10;AAAAoQIAAGRycy9kb3ducmV2LnhtbFBLBQYAAAAABAAEAPkAAACRAwAAAAA=&#10;" strokecolor="gray [1629]" strokeweight="6pt"/>
                      <v:shape id="二等辺三角形 93" o:spid="_x0000_s1072" type="#_x0000_t5" style="position:absolute;left:11042;top:2162;width:13710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M68IA&#10;AADbAAAADwAAAGRycy9kb3ducmV2LnhtbESPQWsCMRSE7wX/Q3iCt5qosNjVKCJY21PRiufH5rm7&#10;uHlZklRjf31TKPQ4zMw3zHKdbCdu5EPrWMNkrEAQV860XGs4fe6e5yBCRDbYOSYNDwqwXg2ellga&#10;d+cD3Y6xFhnCoUQNTYx9KWWoGrIYxq4nzt7FeYsxS19L4/Ge4baTU6UKabHlvNBgT9uGquvxy2oI&#10;7WV6jmm+T7J4//CvUn0fCqX1aJg2CxCRUvwP/7XfjIaXGfx+yT9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iYzrwgAAANsAAAAPAAAAAAAAAAAAAAAAAJgCAABkcnMvZG93&#10;bnJldi54bWxQSwUGAAAAAAQABAD1AAAAhwMAAAAA&#10;" adj="10921" fillcolor="white [3212]" strokecolor="#a5a5a5 [2092]" strokeweight="6pt"/>
                      <v:shape id="直線矢印コネクタ 94" o:spid="_x0000_s1073" type="#_x0000_t32" style="position:absolute;left:8985;top:11379;width:33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jgcIAAADbAAAADwAAAGRycy9kb3ducmV2LnhtbESPzWrDMBCE74G+g9hCb4mc0AbHjWJK&#10;acAtvuTnARZra5lIK2Mpjvv2VaGQ4zAz3zDbcnJWjDSEzrOC5SIDQdx43XGr4Hzaz3MQISJrtJ5J&#10;wQ8FKHcPsy0W2t/4QOMxtiJBOBSowMTYF1KGxpDDsPA9cfK+/eAwJjm0Ug94S3Bn5SrL1tJhx2nB&#10;YE/vhprL8eoU7E2dc/OJlnP5cbBfoX45VUGpp8fp7RVEpCnew//tSivYPMPfl/QD5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mjgcIAAADbAAAADwAAAAAAAAAAAAAA&#10;AAChAgAAZHJzL2Rvd25yZXYueG1sUEsFBgAAAAAEAAQA+QAAAJADAAAAAA==&#10;" strokecolor="#0070c0" strokeweight="3pt">
                        <v:stroke startarrow="block"/>
                      </v:shape>
                      <v:shape id="テキスト ボックス 9" o:spid="_x0000_s1074" type="#_x0000_t202" style="position:absolute;left:5986;top:7532;width:3524;height:548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tSDcUA&#10;AADbAAAADwAAAGRycy9kb3ducmV2LnhtbESPQWvCQBSE70L/w/KE3upGabWmWUWEgtRDMfHS2yP7&#10;moRk36a7a0z/vVsoeBxm5hsm246mEwM531hWMJ8lIIhLqxuuFJyL96dXED4ga+wsk4Jf8rDdPEwy&#10;TLW98omGPFQiQtinqKAOoU+l9GVNBv3M9sTR+7bOYIjSVVI7vEa46eQiSZbSYMNxocae9jWVbX4x&#10;Cn7Mrl1+lsXKHfhj/VxdZHH8GpR6nI67NxCBxnAP/7cPWsH6Bf6+x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1INxQAAANsAAAAPAAAAAAAAAAAAAAAAAJgCAABkcnMv&#10;ZG93bnJldi54bWxQSwUGAAAAAAQABAD1AAAAigMAAAAA&#10;" filled="f" stroked="f">
                        <v:textbox style="mso-fit-shape-to-text:t">
                          <w:txbxContent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(-)</w:t>
                              </w:r>
                            </w:p>
                            <w:p w:rsidR="003D06B0" w:rsidRDefault="003D06B0" w:rsidP="003D06B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(+)</w:t>
                              </w:r>
                            </w:p>
                          </w:txbxContent>
                        </v:textbox>
                      </v:shape>
                      <v:shape id="直線矢印コネクタ 96" o:spid="_x0000_s1075" type="#_x0000_t32" style="position:absolute;left:8858;top:9207;width:3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E94MEAAADbAAAADwAAAGRycy9kb3ducmV2LnhtbESPzarCMBSE94LvEI7gTtMrKtprFBUV&#10;XfqzuMtDc25b2pzUJmp9eyMILoeZ+YaZLRpTijvVLres4KcfgSBOrM45VXA5b3sTEM4jaywtk4In&#10;OVjM260Zxto++Ej3k09FgLCLUUHmfRVL6ZKMDLq+rYiD929rgz7IOpW6xkeAm1IOomgsDeYcFjKs&#10;aJ1RUpxuRsF1VEaFzX2RrpZN8rfB3egw3CnV7TTLXxCeGv8Nf9p7rWA6hveX8AP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gT3gwQAAANsAAAAPAAAAAAAAAAAAAAAA&#10;AKECAABkcnMvZG93bnJldi54bWxQSwUGAAAAAAQABAD5AAAAjwMAAAAA&#10;" strokecolor="red" strokeweight="3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21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QABSI</w:t>
            </w:r>
          </w:p>
        </w:tc>
        <w:tc>
          <w:tcPr>
            <w:tcW w:w="461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3D06B0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22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QABSO</w:t>
            </w:r>
          </w:p>
        </w:tc>
        <w:tc>
          <w:tcPr>
            <w:tcW w:w="461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</w:tbl>
    <w:p w:rsidR="00143DAC" w:rsidRDefault="00143DAC"/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1129"/>
        <w:gridCol w:w="1479"/>
        <w:gridCol w:w="4617"/>
        <w:gridCol w:w="1269"/>
      </w:tblGrid>
      <w:tr w:rsidR="00D61D49" w:rsidRPr="00143DAC" w:rsidTr="00D61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12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NTYPE#</w:t>
            </w:r>
          </w:p>
        </w:tc>
        <w:tc>
          <w:tcPr>
            <w:tcW w:w="147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ラベル</w:t>
            </w:r>
          </w:p>
        </w:tc>
        <w:tc>
          <w:tcPr>
            <w:tcW w:w="4617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説明</w:t>
            </w:r>
          </w:p>
        </w:tc>
        <w:tc>
          <w:tcPr>
            <w:tcW w:w="1269" w:type="dxa"/>
            <w:noWrap/>
            <w:hideMark/>
          </w:tcPr>
          <w:p w:rsidR="00143DAC" w:rsidRPr="00143DAC" w:rsidRDefault="00143DAC" w:rsidP="00DD3B5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単位</w:t>
            </w:r>
          </w:p>
        </w:tc>
      </w:tr>
      <w:tr w:rsidR="004C264B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23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TSTAR</w:t>
            </w:r>
          </w:p>
        </w:tc>
        <w:tc>
          <w:tcPr>
            <w:tcW w:w="461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24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TMSURF</w:t>
            </w:r>
          </w:p>
        </w:tc>
        <w:tc>
          <w:tcPr>
            <w:tcW w:w="461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25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TOP</w:t>
            </w:r>
          </w:p>
        </w:tc>
        <w:tc>
          <w:tcPr>
            <w:tcW w:w="461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r w:rsidRPr="00143DAC">
              <w:rPr>
                <w:rFonts w:asciiTheme="minorEastAsia" w:eastAsiaTheme="minorEastAsia" w:hAnsiTheme="minorEastAsia" w:cs="ＭＳ ゴシック" w:hint="eastAsia"/>
                <w:sz w:val="20"/>
                <w:szCs w:val="20"/>
              </w:rPr>
              <w:t>℃</w:t>
            </w: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26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QVAPW</w:t>
            </w:r>
          </w:p>
        </w:tc>
        <w:tc>
          <w:tcPr>
            <w:tcW w:w="461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27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QUA</w:t>
            </w:r>
          </w:p>
        </w:tc>
        <w:tc>
          <w:tcPr>
            <w:tcW w:w="461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lastRenderedPageBreak/>
              <w:t>NTYPE 28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4617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  <w:tc>
          <w:tcPr>
            <w:tcW w:w="126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</w:p>
        </w:tc>
      </w:tr>
      <w:tr w:rsidR="004C264B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29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ABSHUM</w:t>
            </w:r>
          </w:p>
        </w:tc>
        <w:tc>
          <w:tcPr>
            <w:tcW w:w="4617" w:type="dxa"/>
            <w:noWrap/>
            <w:hideMark/>
          </w:tcPr>
          <w:p w:rsidR="00294934" w:rsidRPr="00143DAC" w:rsidRDefault="00143DAC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絶対湿度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kgwater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 xml:space="preserve"> / 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kgdry_air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30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QHEAT</w:t>
            </w:r>
          </w:p>
        </w:tc>
        <w:tc>
          <w:tcPr>
            <w:tcW w:w="4617" w:type="dxa"/>
            <w:noWrap/>
            <w:hideMark/>
          </w:tcPr>
          <w:p w:rsidR="00294934" w:rsidRPr="00143DAC" w:rsidRDefault="00143DAC" w:rsidP="00143DAC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暖房顕熱負荷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  <w:tr w:rsidR="004C264B" w:rsidRPr="00143DAC" w:rsidTr="00D61D49">
        <w:trPr>
          <w:trHeight w:val="375"/>
        </w:trPr>
        <w:tc>
          <w:tcPr>
            <w:tcW w:w="1129" w:type="dxa"/>
            <w:noWrap/>
            <w:hideMark/>
          </w:tcPr>
          <w:p w:rsidR="00294934" w:rsidRPr="00143DAC" w:rsidRDefault="00294934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NTYPE 31</w:t>
            </w:r>
          </w:p>
        </w:tc>
        <w:tc>
          <w:tcPr>
            <w:tcW w:w="147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QCOOL</w:t>
            </w:r>
          </w:p>
        </w:tc>
        <w:tc>
          <w:tcPr>
            <w:tcW w:w="4617" w:type="dxa"/>
            <w:noWrap/>
            <w:hideMark/>
          </w:tcPr>
          <w:p w:rsidR="00294934" w:rsidRPr="00143DAC" w:rsidRDefault="00143DAC" w:rsidP="00143DAC">
            <w:pPr>
              <w:widowControl/>
              <w:jc w:val="left"/>
              <w:rPr>
                <w:rFonts w:asciiTheme="minorEastAsia" w:eastAsiaTheme="minorEastAsia" w:hAnsiTheme="minorEastAsia" w:cstheme="majorHAns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ajorHAnsi"/>
                <w:sz w:val="20"/>
                <w:szCs w:val="20"/>
              </w:rPr>
              <w:t>冷房顕熱負荷</w:t>
            </w:r>
          </w:p>
        </w:tc>
        <w:tc>
          <w:tcPr>
            <w:tcW w:w="1269" w:type="dxa"/>
            <w:noWrap/>
            <w:hideMark/>
          </w:tcPr>
          <w:p w:rsidR="00294934" w:rsidRPr="00143DAC" w:rsidRDefault="004C264B" w:rsidP="00294934">
            <w:pPr>
              <w:widowControl/>
              <w:jc w:val="left"/>
              <w:rPr>
                <w:rFonts w:asciiTheme="minorEastAsia" w:eastAsiaTheme="minorEastAsia" w:hAnsiTheme="minorEastAsia" w:cstheme="majorHAnsi"/>
                <w:sz w:val="20"/>
                <w:szCs w:val="20"/>
              </w:rPr>
            </w:pPr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[kJ/</w:t>
            </w:r>
            <w:proofErr w:type="spellStart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hr</w:t>
            </w:r>
            <w:proofErr w:type="spellEnd"/>
            <w:r w:rsidRPr="00143DAC">
              <w:rPr>
                <w:rFonts w:asciiTheme="minorEastAsia" w:eastAsiaTheme="minorEastAsia" w:hAnsiTheme="minorEastAsia" w:cstheme="majorHAnsi"/>
                <w:sz w:val="20"/>
                <w:szCs w:val="20"/>
              </w:rPr>
              <w:t>]</w:t>
            </w:r>
          </w:p>
        </w:tc>
      </w:tr>
    </w:tbl>
    <w:p w:rsidR="00F73244" w:rsidRDefault="00F73244">
      <w:pPr>
        <w:widowControl/>
        <w:jc w:val="left"/>
        <w:rPr>
          <w:rFonts w:asciiTheme="minorEastAsia" w:eastAsiaTheme="minorEastAsia" w:hAnsiTheme="minorEastAsia" w:cstheme="majorHAnsi"/>
          <w:sz w:val="20"/>
          <w:szCs w:val="20"/>
        </w:rPr>
      </w:pPr>
    </w:p>
    <w:p w:rsidR="00143DAC" w:rsidRPr="00143DAC" w:rsidRDefault="00143DAC">
      <w:pPr>
        <w:widowControl/>
        <w:jc w:val="left"/>
        <w:rPr>
          <w:rFonts w:asciiTheme="minorEastAsia" w:eastAsiaTheme="minorEastAsia" w:hAnsiTheme="minorEastAsia" w:cstheme="majorHAnsi"/>
          <w:sz w:val="20"/>
          <w:szCs w:val="20"/>
        </w:rPr>
      </w:pPr>
    </w:p>
    <w:p w:rsidR="00410221" w:rsidRPr="00143DAC" w:rsidRDefault="00410221" w:rsidP="00DF71C5">
      <w:pPr>
        <w:rPr>
          <w:rFonts w:asciiTheme="minorEastAsia" w:eastAsiaTheme="minorEastAsia" w:hAnsiTheme="minorEastAsia" w:cstheme="majorHAnsi"/>
          <w:sz w:val="20"/>
          <w:szCs w:val="20"/>
        </w:rPr>
      </w:pPr>
    </w:p>
    <w:sectPr w:rsidR="00410221" w:rsidRPr="00143DAC" w:rsidSect="005B2BBC">
      <w:footerReference w:type="default" r:id="rId10"/>
      <w:headerReference w:type="first" r:id="rId11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764" w:rsidRDefault="00A14764">
      <w:r>
        <w:separator/>
      </w:r>
    </w:p>
  </w:endnote>
  <w:endnote w:type="continuationSeparator" w:id="0">
    <w:p w:rsidR="00A14764" w:rsidRDefault="00A1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753A10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753A10">
      <w:rPr>
        <w:rFonts w:ascii="Times New Roman" w:hAnsi="Times New Roman"/>
        <w:kern w:val="0"/>
        <w:szCs w:val="21"/>
      </w:rPr>
      <w:fldChar w:fldCharType="separate"/>
    </w:r>
    <w:r w:rsidR="003D06B0">
      <w:rPr>
        <w:rFonts w:ascii="Times New Roman" w:hAnsi="Times New Roman"/>
        <w:noProof/>
        <w:kern w:val="0"/>
        <w:szCs w:val="21"/>
      </w:rPr>
      <w:t>2</w:t>
    </w:r>
    <w:r w:rsidR="00753A10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764" w:rsidRDefault="00A14764">
      <w:r>
        <w:separator/>
      </w:r>
    </w:p>
  </w:footnote>
  <w:footnote w:type="continuationSeparator" w:id="0">
    <w:p w:rsidR="00A14764" w:rsidRDefault="00A14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2D5" w:rsidRDefault="006D7EEA" w:rsidP="000542D5">
    <w:pPr>
      <w:pStyle w:val="a3"/>
      <w:jc w:val="right"/>
    </w:pPr>
    <w:fldSimple w:instr=" FILENAME   \* MERGEFORMAT ">
      <w:r w:rsidR="004B2E3A">
        <w:rPr>
          <w:noProof/>
        </w:rPr>
        <w:t>Outputs.docx</w:t>
      </w:r>
    </w:fldSimple>
  </w:p>
  <w:p w:rsidR="000542D5" w:rsidRDefault="00D8332C" w:rsidP="00D8332C">
    <w:pPr>
      <w:pStyle w:val="a3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"yyyy/MM/dd"</w:instrText>
    </w:r>
    <w:r>
      <w:instrText xml:space="preserve"> </w:instrText>
    </w:r>
    <w:r>
      <w:fldChar w:fldCharType="separate"/>
    </w:r>
    <w:r w:rsidR="004B2E3A">
      <w:rPr>
        <w:noProof/>
      </w:rPr>
      <w:t>2015/02/03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34"/>
    <w:rsid w:val="000206E2"/>
    <w:rsid w:val="00044206"/>
    <w:rsid w:val="0005359F"/>
    <w:rsid w:val="000542D5"/>
    <w:rsid w:val="00077648"/>
    <w:rsid w:val="00087B97"/>
    <w:rsid w:val="0009379A"/>
    <w:rsid w:val="000A6225"/>
    <w:rsid w:val="000B1D50"/>
    <w:rsid w:val="0010226D"/>
    <w:rsid w:val="00111979"/>
    <w:rsid w:val="001265E0"/>
    <w:rsid w:val="00143DAC"/>
    <w:rsid w:val="00145872"/>
    <w:rsid w:val="00157AD9"/>
    <w:rsid w:val="001722DE"/>
    <w:rsid w:val="00177412"/>
    <w:rsid w:val="00187F5F"/>
    <w:rsid w:val="00191DB4"/>
    <w:rsid w:val="001973AA"/>
    <w:rsid w:val="001A20EB"/>
    <w:rsid w:val="001C4BB5"/>
    <w:rsid w:val="001C7E86"/>
    <w:rsid w:val="001F4E03"/>
    <w:rsid w:val="00206B07"/>
    <w:rsid w:val="00211C18"/>
    <w:rsid w:val="0027547B"/>
    <w:rsid w:val="00275F21"/>
    <w:rsid w:val="0028384F"/>
    <w:rsid w:val="00294934"/>
    <w:rsid w:val="002A68B2"/>
    <w:rsid w:val="002B397D"/>
    <w:rsid w:val="002B39F1"/>
    <w:rsid w:val="0032653B"/>
    <w:rsid w:val="00343CBF"/>
    <w:rsid w:val="003623C5"/>
    <w:rsid w:val="00380CD4"/>
    <w:rsid w:val="00382A4F"/>
    <w:rsid w:val="00386E1C"/>
    <w:rsid w:val="003A401D"/>
    <w:rsid w:val="003B50AF"/>
    <w:rsid w:val="003C4AD0"/>
    <w:rsid w:val="003D06B0"/>
    <w:rsid w:val="003D653E"/>
    <w:rsid w:val="00410221"/>
    <w:rsid w:val="004118C7"/>
    <w:rsid w:val="0042470E"/>
    <w:rsid w:val="00451F50"/>
    <w:rsid w:val="00467A50"/>
    <w:rsid w:val="00481AD6"/>
    <w:rsid w:val="00483898"/>
    <w:rsid w:val="00494533"/>
    <w:rsid w:val="004B1469"/>
    <w:rsid w:val="004B2E3A"/>
    <w:rsid w:val="004B4BCF"/>
    <w:rsid w:val="004B6EF5"/>
    <w:rsid w:val="004C03C5"/>
    <w:rsid w:val="004C264B"/>
    <w:rsid w:val="004D7E6D"/>
    <w:rsid w:val="00500F74"/>
    <w:rsid w:val="00503DB9"/>
    <w:rsid w:val="00541A50"/>
    <w:rsid w:val="00541B60"/>
    <w:rsid w:val="00545FE1"/>
    <w:rsid w:val="00562783"/>
    <w:rsid w:val="005B2BBC"/>
    <w:rsid w:val="006037DA"/>
    <w:rsid w:val="0061343C"/>
    <w:rsid w:val="00624156"/>
    <w:rsid w:val="00624C85"/>
    <w:rsid w:val="006250AC"/>
    <w:rsid w:val="00626CA5"/>
    <w:rsid w:val="006335C7"/>
    <w:rsid w:val="0064162F"/>
    <w:rsid w:val="006423D1"/>
    <w:rsid w:val="00672486"/>
    <w:rsid w:val="00683542"/>
    <w:rsid w:val="00696D12"/>
    <w:rsid w:val="006C56D4"/>
    <w:rsid w:val="006D7EEA"/>
    <w:rsid w:val="006F0779"/>
    <w:rsid w:val="00730229"/>
    <w:rsid w:val="00743690"/>
    <w:rsid w:val="00753A10"/>
    <w:rsid w:val="00755A29"/>
    <w:rsid w:val="00786AB5"/>
    <w:rsid w:val="007875A8"/>
    <w:rsid w:val="00791B08"/>
    <w:rsid w:val="007B309E"/>
    <w:rsid w:val="0082405E"/>
    <w:rsid w:val="00834BEA"/>
    <w:rsid w:val="00883D3F"/>
    <w:rsid w:val="008879FC"/>
    <w:rsid w:val="008933A5"/>
    <w:rsid w:val="008B3E1C"/>
    <w:rsid w:val="008B44E4"/>
    <w:rsid w:val="008C4239"/>
    <w:rsid w:val="009024AA"/>
    <w:rsid w:val="0095203E"/>
    <w:rsid w:val="00982E67"/>
    <w:rsid w:val="009853E3"/>
    <w:rsid w:val="009B2601"/>
    <w:rsid w:val="009C5BAF"/>
    <w:rsid w:val="00A14764"/>
    <w:rsid w:val="00A30655"/>
    <w:rsid w:val="00A615C2"/>
    <w:rsid w:val="00A6437C"/>
    <w:rsid w:val="00A83457"/>
    <w:rsid w:val="00A84665"/>
    <w:rsid w:val="00A91DBC"/>
    <w:rsid w:val="00AD12E1"/>
    <w:rsid w:val="00B000A0"/>
    <w:rsid w:val="00B034D7"/>
    <w:rsid w:val="00B1099B"/>
    <w:rsid w:val="00B23D65"/>
    <w:rsid w:val="00B27A61"/>
    <w:rsid w:val="00B419CC"/>
    <w:rsid w:val="00B478DD"/>
    <w:rsid w:val="00B95FB2"/>
    <w:rsid w:val="00BB44F1"/>
    <w:rsid w:val="00BC758A"/>
    <w:rsid w:val="00BD4C65"/>
    <w:rsid w:val="00BF5DFE"/>
    <w:rsid w:val="00BF5EBA"/>
    <w:rsid w:val="00C045B8"/>
    <w:rsid w:val="00C10B53"/>
    <w:rsid w:val="00C21B04"/>
    <w:rsid w:val="00C8337C"/>
    <w:rsid w:val="00CA216E"/>
    <w:rsid w:val="00CC5729"/>
    <w:rsid w:val="00CD3C42"/>
    <w:rsid w:val="00CD6565"/>
    <w:rsid w:val="00CD6E13"/>
    <w:rsid w:val="00D271B1"/>
    <w:rsid w:val="00D354E3"/>
    <w:rsid w:val="00D52D94"/>
    <w:rsid w:val="00D61D49"/>
    <w:rsid w:val="00D8332C"/>
    <w:rsid w:val="00D92563"/>
    <w:rsid w:val="00DB02BD"/>
    <w:rsid w:val="00DC2A74"/>
    <w:rsid w:val="00DD3E1B"/>
    <w:rsid w:val="00DE440E"/>
    <w:rsid w:val="00DF71C5"/>
    <w:rsid w:val="00E134BF"/>
    <w:rsid w:val="00E174EA"/>
    <w:rsid w:val="00E4083F"/>
    <w:rsid w:val="00E4220B"/>
    <w:rsid w:val="00E43E47"/>
    <w:rsid w:val="00E4509E"/>
    <w:rsid w:val="00E52A23"/>
    <w:rsid w:val="00E779C6"/>
    <w:rsid w:val="00E81EA3"/>
    <w:rsid w:val="00E84359"/>
    <w:rsid w:val="00E958B6"/>
    <w:rsid w:val="00E965FD"/>
    <w:rsid w:val="00EA66AA"/>
    <w:rsid w:val="00EB2569"/>
    <w:rsid w:val="00EC77A5"/>
    <w:rsid w:val="00F21D7F"/>
    <w:rsid w:val="00F432AE"/>
    <w:rsid w:val="00F51999"/>
    <w:rsid w:val="00F73244"/>
    <w:rsid w:val="00F82CB9"/>
    <w:rsid w:val="00FB4744"/>
    <w:rsid w:val="00FB7BDA"/>
    <w:rsid w:val="00FC3685"/>
    <w:rsid w:val="00FD548C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5:docId w15:val="{2D8D2063-1CFA-4E57-9137-7D4CA93A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8">
    <w:name w:val="Grid Table Light"/>
    <w:basedOn w:val="a1"/>
    <w:uiPriority w:val="40"/>
    <w:rsid w:val="002949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4C264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4-1">
    <w:name w:val="Grid Table 4 Accent 1"/>
    <w:basedOn w:val="a1"/>
    <w:uiPriority w:val="49"/>
    <w:rsid w:val="00D61D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">
    <w:name w:val="スタイル3"/>
    <w:basedOn w:val="a1"/>
    <w:uiPriority w:val="99"/>
    <w:rsid w:val="00D61D49"/>
    <w:tblPr/>
  </w:style>
  <w:style w:type="paragraph" w:styleId="Web">
    <w:name w:val="Normal (Web)"/>
    <w:basedOn w:val="a"/>
    <w:uiPriority w:val="99"/>
    <w:semiHidden/>
    <w:unhideWhenUsed/>
    <w:rsid w:val="0061343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9">
    <w:name w:val="caption"/>
    <w:basedOn w:val="a"/>
    <w:next w:val="a"/>
    <w:uiPriority w:val="35"/>
    <w:unhideWhenUsed/>
    <w:qFormat/>
    <w:rsid w:val="003D06B0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uda\AppData\Roaming\Microsoft\Templates\QCD&#20181;&#27096;&#26360;2013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D7788-F60D-403C-8A1C-8D4F338A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QCD仕様書2013.dotx</Template>
  <TotalTime>99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1139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安田雄市</cp:lastModifiedBy>
  <cp:revision>3</cp:revision>
  <cp:lastPrinted>2009-04-01T05:10:00Z</cp:lastPrinted>
  <dcterms:created xsi:type="dcterms:W3CDTF">2015-02-03T07:17:00Z</dcterms:created>
  <dcterms:modified xsi:type="dcterms:W3CDTF">2015-02-03T09:00:00Z</dcterms:modified>
</cp:coreProperties>
</file>