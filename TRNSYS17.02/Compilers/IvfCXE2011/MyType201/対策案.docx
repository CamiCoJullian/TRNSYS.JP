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65" w:rsidRDefault="003B0E65" w:rsidP="003B0E65">
      <w:pPr>
        <w:pStyle w:val="1"/>
      </w:pPr>
      <w:r>
        <w:rPr>
          <w:rFonts w:hint="eastAsia"/>
        </w:rPr>
        <w:t>現象</w:t>
      </w:r>
    </w:p>
    <w:p w:rsidR="003B0E65" w:rsidRDefault="003B0E65" w:rsidP="003B0E65">
      <w:pPr>
        <w:widowControl/>
        <w:jc w:val="left"/>
      </w:pPr>
      <w:r>
        <w:rPr>
          <w:rFonts w:hint="eastAsia"/>
        </w:rPr>
        <w:t>新規にコンポーネントを作成する際に</w:t>
      </w:r>
      <w:r>
        <w:t>Simulation Studio</w:t>
      </w:r>
      <w:r>
        <w:rPr>
          <w:rFonts w:hint="eastAsia"/>
        </w:rPr>
        <w:t>から</w:t>
      </w:r>
      <w:r>
        <w:rPr>
          <w:rFonts w:hint="eastAsia"/>
        </w:rPr>
        <w:t>Export</w:t>
      </w:r>
      <w:r>
        <w:rPr>
          <w:rFonts w:hint="eastAsia"/>
        </w:rPr>
        <w:t>したプロジェクト（</w:t>
      </w:r>
      <w:r>
        <w:rPr>
          <w:rFonts w:hint="eastAsia"/>
        </w:rPr>
        <w:t>.dsp</w:t>
      </w:r>
      <w:r>
        <w:rPr>
          <w:rFonts w:hint="eastAsia"/>
        </w:rPr>
        <w:t>）が</w:t>
      </w:r>
      <w:r>
        <w:rPr>
          <w:rFonts w:hint="eastAsia"/>
        </w:rPr>
        <w:t>Intel</w:t>
      </w:r>
      <w:r>
        <w:t xml:space="preserve"> Parallel Studio XE 2017</w:t>
      </w:r>
      <w:r>
        <w:rPr>
          <w:rFonts w:hint="eastAsia"/>
        </w:rPr>
        <w:t>では変換に失敗する。</w:t>
      </w:r>
    </w:p>
    <w:p w:rsidR="003B0E65" w:rsidRDefault="003B0E65" w:rsidP="00C865B3"/>
    <w:p w:rsidR="00C865B3" w:rsidRDefault="003B0E65" w:rsidP="00C865B3">
      <w:pPr>
        <w:pStyle w:val="1"/>
      </w:pPr>
      <w:r>
        <w:rPr>
          <w:rFonts w:hint="eastAsia"/>
        </w:rPr>
        <w:t>検証</w:t>
      </w:r>
      <w:r w:rsidR="00C865B3">
        <w:rPr>
          <w:rFonts w:hint="eastAsia"/>
        </w:rPr>
        <w:t>条件</w:t>
      </w:r>
    </w:p>
    <w:p w:rsidR="00D55DE4" w:rsidRDefault="00D55DE4">
      <w:pPr>
        <w:widowControl/>
        <w:jc w:val="left"/>
      </w:pPr>
      <w:r>
        <w:rPr>
          <w:rFonts w:hint="eastAsia"/>
        </w:rPr>
        <w:t>Intel</w:t>
      </w:r>
      <w:r>
        <w:t xml:space="preserve"> Parallel Studio XE 2017</w:t>
      </w:r>
      <w:r w:rsidR="00F27C86">
        <w:rPr>
          <w:rFonts w:hint="eastAsia"/>
        </w:rPr>
        <w:t>、</w:t>
      </w:r>
      <w:r>
        <w:t>VS2015</w:t>
      </w:r>
    </w:p>
    <w:p w:rsidR="00D55DE4" w:rsidRDefault="00593F94">
      <w:pPr>
        <w:widowControl/>
        <w:jc w:val="left"/>
      </w:pPr>
      <w:r>
        <w:rPr>
          <w:rFonts w:hint="eastAsia"/>
        </w:rPr>
        <w:t>TRNSYS17.02.0005</w:t>
      </w:r>
    </w:p>
    <w:p w:rsidR="00593F94" w:rsidRDefault="00593F94">
      <w:pPr>
        <w:widowControl/>
        <w:jc w:val="left"/>
      </w:pPr>
    </w:p>
    <w:p w:rsidR="00D55DE4" w:rsidRDefault="00D55DE4">
      <w:pPr>
        <w:widowControl/>
        <w:jc w:val="left"/>
      </w:pPr>
      <w:r>
        <w:t>Type</w:t>
      </w:r>
      <w:r>
        <w:rPr>
          <w:rFonts w:hint="eastAsia"/>
        </w:rPr>
        <w:t>名：</w:t>
      </w:r>
      <w:r>
        <w:rPr>
          <w:rFonts w:hint="eastAsia"/>
        </w:rPr>
        <w:t>MyType201</w:t>
      </w:r>
    </w:p>
    <w:p w:rsidR="00D55DE4" w:rsidRDefault="00A71930">
      <w:pPr>
        <w:widowControl/>
        <w:jc w:val="left"/>
      </w:pPr>
      <w:r w:rsidRPr="00A71930">
        <w:t>C:\Trnsys17\Studio\Proformas\My Components\MyType201.tmf</w:t>
      </w:r>
    </w:p>
    <w:p w:rsidR="00A15434" w:rsidRDefault="00A15434" w:rsidP="00DF71C5"/>
    <w:p w:rsidR="00593F94" w:rsidRDefault="00C865B3" w:rsidP="00C865B3">
      <w:pPr>
        <w:pStyle w:val="1"/>
      </w:pPr>
      <w:r>
        <w:rPr>
          <w:rFonts w:hint="eastAsia"/>
        </w:rPr>
        <w:t>対策</w:t>
      </w:r>
      <w:r w:rsidR="003B0E65">
        <w:rPr>
          <w:rFonts w:hint="eastAsia"/>
        </w:rPr>
        <w:t>検討</w:t>
      </w:r>
    </w:p>
    <w:p w:rsidR="00A15434" w:rsidRDefault="00A15434" w:rsidP="00A15434">
      <w:pPr>
        <w:widowControl/>
        <w:jc w:val="left"/>
      </w:pPr>
      <w:r>
        <w:rPr>
          <w:rFonts w:hint="eastAsia"/>
        </w:rPr>
        <w:t>なぜか</w:t>
      </w:r>
      <w:r>
        <w:rPr>
          <w:rFonts w:hint="eastAsia"/>
        </w:rPr>
        <w:t>Intel</w:t>
      </w:r>
      <w:r>
        <w:t xml:space="preserve"> Parallel Studio XE 2017(</w:t>
      </w:r>
      <w:r>
        <w:rPr>
          <w:rFonts w:hint="eastAsia"/>
        </w:rPr>
        <w:t>名前が長いので、以下</w:t>
      </w:r>
      <w:r>
        <w:rPr>
          <w:rFonts w:hint="eastAsia"/>
        </w:rPr>
        <w:t>XE2017)</w:t>
      </w:r>
      <w:r>
        <w:rPr>
          <w:rFonts w:hint="eastAsia"/>
        </w:rPr>
        <w:t>でコンポーネントを作ろうとするとうまく行かないようです。</w:t>
      </w:r>
      <w:r w:rsidR="001C16FE">
        <w:rPr>
          <w:rFonts w:hint="eastAsia"/>
        </w:rPr>
        <w:t>Simulation</w:t>
      </w:r>
      <w:r w:rsidR="001C16FE">
        <w:t xml:space="preserve"> Studio</w:t>
      </w:r>
      <w:r w:rsidR="001C16FE">
        <w:rPr>
          <w:rFonts w:hint="eastAsia"/>
        </w:rPr>
        <w:t>から</w:t>
      </w:r>
      <w:r w:rsidR="001C16FE">
        <w:rPr>
          <w:rFonts w:hint="eastAsia"/>
        </w:rPr>
        <w:t>Export</w:t>
      </w:r>
      <w:r w:rsidR="001C16FE">
        <w:rPr>
          <w:rFonts w:hint="eastAsia"/>
        </w:rPr>
        <w:t>したプロジェクト</w:t>
      </w:r>
      <w:r w:rsidR="001C16FE">
        <w:rPr>
          <w:rFonts w:hint="eastAsia"/>
        </w:rPr>
        <w:t>(.dsp)</w:t>
      </w:r>
      <w:r w:rsidR="00F27C86">
        <w:rPr>
          <w:rFonts w:hint="eastAsia"/>
        </w:rPr>
        <w:t>を</w:t>
      </w:r>
      <w:r w:rsidR="001C16FE">
        <w:rPr>
          <w:rFonts w:hint="eastAsia"/>
        </w:rPr>
        <w:t>変換</w:t>
      </w:r>
      <w:r w:rsidR="00F27C86">
        <w:rPr>
          <w:rFonts w:hint="eastAsia"/>
        </w:rPr>
        <w:t>する段階で</w:t>
      </w:r>
      <w:r w:rsidR="001C16FE">
        <w:rPr>
          <w:rFonts w:hint="eastAsia"/>
        </w:rPr>
        <w:t>エラーになってしま</w:t>
      </w:r>
      <w:r w:rsidR="003B0E65">
        <w:rPr>
          <w:rFonts w:hint="eastAsia"/>
        </w:rPr>
        <w:t>います</w:t>
      </w:r>
      <w:r w:rsidR="001C16FE">
        <w:rPr>
          <w:rFonts w:hint="eastAsia"/>
        </w:rPr>
        <w:t>。</w:t>
      </w:r>
    </w:p>
    <w:p w:rsidR="001C16FE" w:rsidRPr="00F27C86" w:rsidRDefault="001C16FE" w:rsidP="00A15434">
      <w:pPr>
        <w:widowControl/>
        <w:jc w:val="left"/>
      </w:pPr>
    </w:p>
    <w:p w:rsidR="001C16FE" w:rsidRDefault="001C16FE" w:rsidP="001C16FE">
      <w:pPr>
        <w:widowControl/>
        <w:jc w:val="left"/>
      </w:pPr>
      <w:r>
        <w:rPr>
          <w:rFonts w:hint="eastAsia"/>
        </w:rPr>
        <w:t>あれこれ試したのですが、どうもダメ。</w:t>
      </w:r>
      <w:r w:rsidR="00C865B3">
        <w:rPr>
          <w:rFonts w:hint="eastAsia"/>
        </w:rPr>
        <w:t>プロジェクト</w:t>
      </w:r>
      <w:r w:rsidR="00C865B3">
        <w:rPr>
          <w:rFonts w:hint="eastAsia"/>
        </w:rPr>
        <w:t>(.dsp)</w:t>
      </w:r>
      <w:r w:rsidR="00F27C86">
        <w:rPr>
          <w:rFonts w:hint="eastAsia"/>
        </w:rPr>
        <w:t>の変換</w:t>
      </w:r>
      <w:r w:rsidR="00C865B3">
        <w:rPr>
          <w:rFonts w:hint="eastAsia"/>
        </w:rPr>
        <w:t>がダメなら、</w:t>
      </w:r>
      <w:r w:rsidR="00F27C86">
        <w:rPr>
          <w:rFonts w:hint="eastAsia"/>
        </w:rPr>
        <w:t>ドキュメントを参考に</w:t>
      </w:r>
      <w:r>
        <w:rPr>
          <w:rFonts w:hint="eastAsia"/>
        </w:rPr>
        <w:t>スクラッチから新しく作ろうかと思いましたが、それもいろいろ設定が細かくて面倒</w:t>
      </w:r>
      <w:r w:rsidR="003B0E65">
        <w:rPr>
          <w:rFonts w:hint="eastAsia"/>
        </w:rPr>
        <w:t>です</w:t>
      </w:r>
      <w:r w:rsidR="00F27C86">
        <w:rPr>
          <w:rFonts w:hint="eastAsia"/>
        </w:rPr>
        <w:t>。もしかして既存のプロジェクトを元に修正すれば簡単になるかと</w:t>
      </w:r>
      <w:r>
        <w:rPr>
          <w:rFonts w:hint="eastAsia"/>
        </w:rPr>
        <w:t>思いついて試してみました。</w:t>
      </w:r>
    </w:p>
    <w:p w:rsidR="001C16FE" w:rsidRPr="00F27C86" w:rsidRDefault="001C16FE" w:rsidP="001C16FE">
      <w:pPr>
        <w:widowControl/>
        <w:jc w:val="left"/>
      </w:pPr>
    </w:p>
    <w:p w:rsidR="00C865B3" w:rsidRDefault="00C865B3" w:rsidP="001C16FE">
      <w:pPr>
        <w:widowControl/>
        <w:jc w:val="left"/>
      </w:pPr>
      <w:r>
        <w:rPr>
          <w:rFonts w:hint="eastAsia"/>
        </w:rPr>
        <w:t>TRNSYS</w:t>
      </w:r>
      <w:r>
        <w:rPr>
          <w:rFonts w:hint="eastAsia"/>
        </w:rPr>
        <w:t>には</w:t>
      </w:r>
      <w:r w:rsidR="00A15434">
        <w:t>XE2011</w:t>
      </w:r>
      <w:r w:rsidR="00A15434">
        <w:rPr>
          <w:rFonts w:hint="eastAsia"/>
        </w:rPr>
        <w:t>の</w:t>
      </w:r>
      <w:r w:rsidR="001C16FE">
        <w:rPr>
          <w:rFonts w:hint="eastAsia"/>
        </w:rPr>
        <w:t>ソリューション</w:t>
      </w:r>
      <w:r w:rsidR="00F27C86">
        <w:rPr>
          <w:rFonts w:hint="eastAsia"/>
        </w:rPr>
        <w:t>(</w:t>
      </w:r>
      <w:r w:rsidR="00F27C86">
        <w:t>IvfCXE2011</w:t>
      </w:r>
      <w:r w:rsidR="00F27C86">
        <w:rPr>
          <w:rFonts w:hint="eastAsia"/>
        </w:rPr>
        <w:t>.sln</w:t>
      </w:r>
      <w:r w:rsidR="00F27C86">
        <w:t>)</w:t>
      </w:r>
      <w:r w:rsidR="00A15434">
        <w:rPr>
          <w:rFonts w:hint="eastAsia"/>
        </w:rPr>
        <w:t>が添付されています。</w:t>
      </w:r>
      <w:r w:rsidR="008034BD">
        <w:rPr>
          <w:rFonts w:hint="eastAsia"/>
        </w:rPr>
        <w:t>これ</w:t>
      </w:r>
      <w:r w:rsidR="00F27C86">
        <w:rPr>
          <w:rFonts w:hint="eastAsia"/>
        </w:rPr>
        <w:t>に含まれているプロジェクト</w:t>
      </w:r>
      <w:r w:rsidR="008034BD">
        <w:rPr>
          <w:rFonts w:hint="eastAsia"/>
        </w:rPr>
        <w:t>を元に新しいコンポーネント用のプロジェクトを作成してみます。</w:t>
      </w:r>
    </w:p>
    <w:p w:rsidR="00F27C86" w:rsidRDefault="00F27C86" w:rsidP="001C16FE">
      <w:pPr>
        <w:widowControl/>
        <w:jc w:val="left"/>
        <w:rPr>
          <w:rFonts w:hint="eastAsia"/>
        </w:rPr>
      </w:pPr>
    </w:p>
    <w:p w:rsidR="00F27C86" w:rsidRDefault="00F27C86" w:rsidP="00F27C86">
      <w:pPr>
        <w:widowControl/>
        <w:jc w:val="left"/>
      </w:pPr>
      <w:r>
        <w:rPr>
          <w:rFonts w:hint="eastAsia"/>
        </w:rPr>
        <w:t>以下、すでにプロフォルマから</w:t>
      </w:r>
      <w:r>
        <w:rPr>
          <w:rFonts w:hint="eastAsia"/>
        </w:rPr>
        <w:t>Export</w:t>
      </w:r>
      <w:r>
        <w:rPr>
          <w:rFonts w:hint="eastAsia"/>
        </w:rPr>
        <w:t>したソースコード（</w:t>
      </w:r>
      <w:r>
        <w:rPr>
          <w:rFonts w:hint="eastAsia"/>
        </w:rPr>
        <w:t>Type201.for</w:t>
      </w:r>
      <w:r>
        <w:rPr>
          <w:rFonts w:hint="eastAsia"/>
        </w:rPr>
        <w:t>）がある前提で話を進めます。</w:t>
      </w:r>
    </w:p>
    <w:p w:rsidR="008034BD" w:rsidRDefault="008034BD" w:rsidP="001C16FE">
      <w:pPr>
        <w:widowControl/>
        <w:jc w:val="left"/>
        <w:rPr>
          <w:rFonts w:hint="eastAsia"/>
        </w:rPr>
      </w:pPr>
    </w:p>
    <w:p w:rsidR="00F27C86" w:rsidRPr="00F27C86" w:rsidRDefault="00F27C86" w:rsidP="001C16FE">
      <w:pPr>
        <w:widowControl/>
        <w:jc w:val="left"/>
        <w:rPr>
          <w:rFonts w:hint="eastAsia"/>
        </w:rPr>
      </w:pPr>
      <w:r>
        <w:rPr>
          <w:rFonts w:hint="eastAsia"/>
        </w:rPr>
        <w:t>まずは、</w:t>
      </w:r>
      <w:r>
        <w:t>IvfCXE2011</w:t>
      </w:r>
      <w:r>
        <w:rPr>
          <w:rFonts w:hint="eastAsia"/>
        </w:rPr>
        <w:t>.sln</w:t>
      </w:r>
      <w:r>
        <w:rPr>
          <w:rFonts w:hint="eastAsia"/>
        </w:rPr>
        <w:t>の所在を確認します。「</w:t>
      </w:r>
      <w:r>
        <w:rPr>
          <w:rFonts w:hint="eastAsia"/>
        </w:rPr>
        <w:t>C:</w:t>
      </w:r>
      <w:r>
        <w:t>\TRNSYS17\Compilers</w:t>
      </w:r>
      <w:r>
        <w:rPr>
          <w:rFonts w:hint="eastAsia"/>
        </w:rPr>
        <w:t>」フォルダにある「</w:t>
      </w:r>
      <w:r>
        <w:t>IvfCXE2011</w:t>
      </w:r>
      <w:r>
        <w:rPr>
          <w:rFonts w:hint="eastAsia"/>
        </w:rPr>
        <w:t>」フォルダがそれです。</w:t>
      </w:r>
    </w:p>
    <w:p w:rsidR="006D1E05" w:rsidRDefault="006D1E05" w:rsidP="001C16F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A07D692" wp14:editId="65003029">
            <wp:extent cx="5400040" cy="262636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65" w:rsidRPr="003B0E65" w:rsidRDefault="003B0E65" w:rsidP="001C16FE">
      <w:pPr>
        <w:widowControl/>
        <w:jc w:val="left"/>
      </w:pPr>
    </w:p>
    <w:p w:rsidR="008034BD" w:rsidRDefault="003B0E65" w:rsidP="008034BD">
      <w:r>
        <w:rPr>
          <w:rFonts w:hint="eastAsia"/>
        </w:rPr>
        <w:t>このソリューションは</w:t>
      </w:r>
      <w:r w:rsidR="008034BD">
        <w:rPr>
          <w:rFonts w:hint="eastAsia"/>
        </w:rPr>
        <w:t>TRNDLL</w:t>
      </w:r>
      <w:r w:rsidR="008034BD">
        <w:rPr>
          <w:rFonts w:hint="eastAsia"/>
        </w:rPr>
        <w:t>、その他をビルドする</w:t>
      </w:r>
      <w:r>
        <w:rPr>
          <w:rFonts w:hint="eastAsia"/>
        </w:rPr>
        <w:t>もの</w:t>
      </w:r>
      <w:r w:rsidR="008034BD">
        <w:rPr>
          <w:rFonts w:hint="eastAsia"/>
        </w:rPr>
        <w:t>なので、さらに</w:t>
      </w:r>
      <w:r w:rsidR="008034BD">
        <w:rPr>
          <w:rFonts w:hint="eastAsia"/>
        </w:rPr>
        <w:t>3</w:t>
      </w:r>
      <w:r w:rsidR="008034BD">
        <w:rPr>
          <w:rFonts w:hint="eastAsia"/>
        </w:rPr>
        <w:t>個のフォルダ（プロジェクト）が含まれています。</w:t>
      </w:r>
    </w:p>
    <w:p w:rsidR="00A15434" w:rsidRDefault="006D1E05" w:rsidP="00C865B3">
      <w:r>
        <w:rPr>
          <w:noProof/>
        </w:rPr>
        <w:drawing>
          <wp:inline distT="0" distB="0" distL="0" distR="0" wp14:anchorId="5121CA23" wp14:editId="50317D0E">
            <wp:extent cx="5400040" cy="26263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34" w:rsidRDefault="00A15434" w:rsidP="00C865B3">
      <w:r>
        <w:rPr>
          <w:rFonts w:hint="eastAsia"/>
        </w:rPr>
        <w:t>ここから「</w:t>
      </w:r>
      <w:r>
        <w:rPr>
          <w:rFonts w:hint="eastAsia"/>
        </w:rPr>
        <w:t>MyType</w:t>
      </w:r>
      <w:r>
        <w:rPr>
          <w:rFonts w:hint="eastAsia"/>
        </w:rPr>
        <w:t>」フォルダを丸ごとコピーして雛形として流用します。コピーしたら分かり易いように「</w:t>
      </w:r>
      <w:r>
        <w:rPr>
          <w:rFonts w:hint="eastAsia"/>
        </w:rPr>
        <w:t>MyType201</w:t>
      </w:r>
      <w:r>
        <w:rPr>
          <w:rFonts w:hint="eastAsia"/>
        </w:rPr>
        <w:t>」と</w:t>
      </w:r>
      <w:r w:rsidR="001C16FE">
        <w:rPr>
          <w:rFonts w:hint="eastAsia"/>
        </w:rPr>
        <w:t>いういう</w:t>
      </w:r>
      <w:r>
        <w:rPr>
          <w:rFonts w:hint="eastAsia"/>
        </w:rPr>
        <w:t>名前にリネームしておきます。</w:t>
      </w:r>
    </w:p>
    <w:p w:rsidR="008034BD" w:rsidRDefault="008034BD" w:rsidP="00C865B3"/>
    <w:p w:rsidR="00A15434" w:rsidRDefault="008034BD" w:rsidP="00C865B3">
      <w:r>
        <w:rPr>
          <w:noProof/>
        </w:rPr>
        <w:lastRenderedPageBreak/>
        <w:drawing>
          <wp:inline distT="0" distB="0" distL="0" distR="0" wp14:anchorId="0908A5D0" wp14:editId="0AE75D71">
            <wp:extent cx="5400040" cy="2626360"/>
            <wp:effectExtent l="0" t="0" r="0" b="254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B3" w:rsidRDefault="00A15434" w:rsidP="00C865B3">
      <w:pPr>
        <w:rPr>
          <w:noProof/>
        </w:rPr>
      </w:pPr>
      <w:r>
        <w:rPr>
          <w:rFonts w:hint="eastAsia"/>
          <w:noProof/>
        </w:rPr>
        <w:t>さらにフォルダの中身を覗くとプロジェクトファイル</w:t>
      </w:r>
      <w:r>
        <w:rPr>
          <w:rFonts w:hint="eastAsia"/>
          <w:noProof/>
        </w:rPr>
        <w:t>(.vfproj)</w:t>
      </w:r>
      <w:r>
        <w:rPr>
          <w:rFonts w:hint="eastAsia"/>
          <w:noProof/>
        </w:rPr>
        <w:t>があるので、これも分かり易いように「</w:t>
      </w:r>
      <w:r>
        <w:rPr>
          <w:rFonts w:hint="eastAsia"/>
          <w:noProof/>
        </w:rPr>
        <w:t>MyType201.vfproj</w:t>
      </w:r>
      <w:r>
        <w:rPr>
          <w:rFonts w:hint="eastAsia"/>
          <w:noProof/>
        </w:rPr>
        <w:t>」にリネームします。</w:t>
      </w:r>
    </w:p>
    <w:p w:rsidR="00A15434" w:rsidRDefault="008D77C8" w:rsidP="00C865B3">
      <w:r>
        <w:rPr>
          <w:noProof/>
        </w:rPr>
        <w:drawing>
          <wp:inline distT="0" distB="0" distL="0" distR="0" wp14:anchorId="7E74D781" wp14:editId="5C3B481D">
            <wp:extent cx="5400040" cy="2626360"/>
            <wp:effectExtent l="0" t="0" r="0" b="254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34" w:rsidRDefault="001C16FE" w:rsidP="00C865B3">
      <w:r>
        <w:rPr>
          <w:rFonts w:hint="eastAsia"/>
        </w:rPr>
        <w:t>さらに</w:t>
      </w:r>
      <w:r>
        <w:rPr>
          <w:rFonts w:hint="eastAsia"/>
        </w:rPr>
        <w:t>Simulation Studio</w:t>
      </w:r>
      <w:r>
        <w:rPr>
          <w:rFonts w:hint="eastAsia"/>
        </w:rPr>
        <w:t>から</w:t>
      </w:r>
      <w:r>
        <w:rPr>
          <w:rFonts w:hint="eastAsia"/>
        </w:rPr>
        <w:t>Export</w:t>
      </w:r>
      <w:r>
        <w:rPr>
          <w:rFonts w:hint="eastAsia"/>
        </w:rPr>
        <w:t>したソースコードを放り込んだら準備完了です。</w:t>
      </w:r>
    </w:p>
    <w:p w:rsidR="001C16FE" w:rsidRDefault="008D77C8" w:rsidP="00C865B3">
      <w:r>
        <w:rPr>
          <w:noProof/>
        </w:rPr>
        <w:lastRenderedPageBreak/>
        <w:drawing>
          <wp:inline distT="0" distB="0" distL="0" distR="0" wp14:anchorId="2C2A597D" wp14:editId="0793147F">
            <wp:extent cx="5400040" cy="2626360"/>
            <wp:effectExtent l="0" t="0" r="0" b="254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05" w:rsidRDefault="006D1E05" w:rsidP="00C865B3"/>
    <w:p w:rsidR="006D1E05" w:rsidRDefault="008D77C8" w:rsidP="00C865B3">
      <w:r>
        <w:rPr>
          <w:rFonts w:hint="eastAsia"/>
        </w:rPr>
        <w:t>XE2017</w:t>
      </w:r>
      <w:r>
        <w:rPr>
          <w:rFonts w:hint="eastAsia"/>
        </w:rPr>
        <w:t>（画面は</w:t>
      </w:r>
      <w:r>
        <w:rPr>
          <w:rFonts w:hint="eastAsia"/>
        </w:rPr>
        <w:t>Visual</w:t>
      </w:r>
      <w:r>
        <w:t xml:space="preserve"> Studio2015</w:t>
      </w:r>
      <w:r>
        <w:rPr>
          <w:rFonts w:hint="eastAsia"/>
        </w:rPr>
        <w:t>で起動）を</w:t>
      </w:r>
      <w:r w:rsidR="00331658">
        <w:rPr>
          <w:rFonts w:hint="eastAsia"/>
        </w:rPr>
        <w:t>起動</w:t>
      </w:r>
      <w:r w:rsidR="003B0E65">
        <w:rPr>
          <w:rFonts w:hint="eastAsia"/>
        </w:rPr>
        <w:t>。</w:t>
      </w:r>
      <w:r>
        <w:rPr>
          <w:rFonts w:hint="eastAsia"/>
        </w:rPr>
        <w:t>先ほど</w:t>
      </w:r>
      <w:r w:rsidR="003B0E65">
        <w:rPr>
          <w:rFonts w:hint="eastAsia"/>
        </w:rPr>
        <w:t>用意した</w:t>
      </w:r>
      <w:r>
        <w:rPr>
          <w:rFonts w:hint="eastAsia"/>
        </w:rPr>
        <w:t>プロジェクト「</w:t>
      </w:r>
      <w:r>
        <w:rPr>
          <w:rFonts w:hint="eastAsia"/>
        </w:rPr>
        <w:t>MyType201.vfproj</w:t>
      </w:r>
      <w:r>
        <w:rPr>
          <w:rFonts w:hint="eastAsia"/>
        </w:rPr>
        <w:t>」を</w:t>
      </w:r>
      <w:r w:rsidR="00331658">
        <w:rPr>
          <w:rFonts w:hint="eastAsia"/>
        </w:rPr>
        <w:t>開い</w:t>
      </w:r>
      <w:r w:rsidR="003B0E65">
        <w:rPr>
          <w:rFonts w:hint="eastAsia"/>
        </w:rPr>
        <w:t>て</w:t>
      </w:r>
      <w:r w:rsidR="00331658">
        <w:rPr>
          <w:rFonts w:hint="eastAsia"/>
        </w:rPr>
        <w:t>、「</w:t>
      </w:r>
      <w:r w:rsidR="00331658">
        <w:rPr>
          <w:rFonts w:hint="eastAsia"/>
        </w:rPr>
        <w:t>Sourace</w:t>
      </w:r>
      <w:r w:rsidR="00331658">
        <w:t xml:space="preserve"> Files</w:t>
      </w:r>
      <w:r w:rsidR="00331658">
        <w:rPr>
          <w:rFonts w:hint="eastAsia"/>
        </w:rPr>
        <w:t>」フォルダへ</w:t>
      </w:r>
      <w:r>
        <w:rPr>
          <w:rFonts w:hint="eastAsia"/>
        </w:rPr>
        <w:t>ソースコード「</w:t>
      </w:r>
      <w:r>
        <w:rPr>
          <w:rFonts w:hint="eastAsia"/>
        </w:rPr>
        <w:t>Type201.for</w:t>
      </w:r>
      <w:r>
        <w:rPr>
          <w:rFonts w:hint="eastAsia"/>
        </w:rPr>
        <w:t>」を追加します。</w:t>
      </w:r>
    </w:p>
    <w:p w:rsidR="008D77C8" w:rsidRDefault="002870E7" w:rsidP="00C865B3">
      <w:r>
        <w:rPr>
          <w:noProof/>
        </w:rPr>
        <w:drawing>
          <wp:inline distT="0" distB="0" distL="0" distR="0" wp14:anchorId="137D8510" wp14:editId="4BEE45DB">
            <wp:extent cx="5400040" cy="392938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E7" w:rsidRDefault="002870E7" w:rsidP="00C865B3">
      <w:r>
        <w:rPr>
          <w:rFonts w:hint="eastAsia"/>
        </w:rPr>
        <w:t>あとは、追加したソースコードに合せて</w:t>
      </w:r>
      <w:r w:rsidR="003B0E65">
        <w:rPr>
          <w:rFonts w:hint="eastAsia"/>
        </w:rPr>
        <w:t>プロジェクトの設定を</w:t>
      </w:r>
      <w:r>
        <w:rPr>
          <w:rFonts w:hint="eastAsia"/>
        </w:rPr>
        <w:t>何カ所か変更します。</w:t>
      </w:r>
    </w:p>
    <w:p w:rsidR="002870E7" w:rsidRDefault="002870E7" w:rsidP="00C865B3">
      <w:r>
        <w:rPr>
          <w:rFonts w:hint="eastAsia"/>
        </w:rPr>
        <w:t>[</w:t>
      </w:r>
      <w:r>
        <w:rPr>
          <w:rFonts w:hint="eastAsia"/>
        </w:rPr>
        <w:t>プロジェクト</w:t>
      </w:r>
      <w:r>
        <w:t>]-[</w:t>
      </w:r>
      <w:r>
        <w:rPr>
          <w:rFonts w:hint="eastAsia"/>
        </w:rPr>
        <w:t>プロパティ</w:t>
      </w:r>
      <w:r>
        <w:t>]</w:t>
      </w:r>
      <w:r>
        <w:rPr>
          <w:rFonts w:hint="eastAsia"/>
        </w:rPr>
        <w:t>で設定画面を表示して</w:t>
      </w:r>
      <w:r w:rsidR="003B0E65">
        <w:rPr>
          <w:rFonts w:hint="eastAsia"/>
        </w:rPr>
        <w:t>、</w:t>
      </w:r>
      <w:r>
        <w:rPr>
          <w:rFonts w:hint="eastAsia"/>
        </w:rPr>
        <w:t>以下の赤枠の項目を変更します。</w:t>
      </w:r>
    </w:p>
    <w:p w:rsidR="002870E7" w:rsidRPr="002870E7" w:rsidRDefault="002870E7" w:rsidP="00C865B3">
      <w:r>
        <w:rPr>
          <w:rFonts w:hint="eastAsia"/>
        </w:rPr>
        <w:t>構成「</w:t>
      </w:r>
      <w:r>
        <w:rPr>
          <w:rFonts w:hint="eastAsia"/>
        </w:rPr>
        <w:t>Release</w:t>
      </w:r>
      <w:r>
        <w:rPr>
          <w:rFonts w:hint="eastAsia"/>
        </w:rPr>
        <w:t>」で、「リンカー」の出力ファイルの項目を</w:t>
      </w:r>
      <w:r w:rsidR="008034BD">
        <w:rPr>
          <w:rFonts w:hint="eastAsia"/>
        </w:rPr>
        <w:t>プロジェクト名に合せて「</w:t>
      </w:r>
      <w:r>
        <w:rPr>
          <w:rFonts w:hint="eastAsia"/>
        </w:rPr>
        <w:t>MyType201.dll</w:t>
      </w:r>
      <w:r w:rsidR="008034BD">
        <w:rPr>
          <w:rFonts w:hint="eastAsia"/>
        </w:rPr>
        <w:t>」</w:t>
      </w:r>
      <w:r>
        <w:rPr>
          <w:rFonts w:hint="eastAsia"/>
        </w:rPr>
        <w:t>へ変更します。</w:t>
      </w:r>
    </w:p>
    <w:p w:rsidR="002870E7" w:rsidRDefault="002870E7" w:rsidP="00C865B3">
      <w:r>
        <w:rPr>
          <w:noProof/>
        </w:rPr>
        <w:lastRenderedPageBreak/>
        <w:drawing>
          <wp:inline distT="0" distB="0" distL="0" distR="0" wp14:anchorId="375B9C02" wp14:editId="588AD9ED">
            <wp:extent cx="5400040" cy="3385185"/>
            <wp:effectExtent l="0" t="0" r="0" b="571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E7" w:rsidRDefault="002870E7" w:rsidP="00C865B3"/>
    <w:p w:rsidR="002870E7" w:rsidRDefault="002870E7" w:rsidP="00C865B3">
      <w:r>
        <w:rPr>
          <w:rFonts w:hint="eastAsia"/>
        </w:rPr>
        <w:t>つづいて</w:t>
      </w:r>
      <w:r w:rsidR="008034BD">
        <w:rPr>
          <w:rFonts w:hint="eastAsia"/>
        </w:rPr>
        <w:t>「ビルドイベント」のコマンドラインのファイル名を同じように変更します。</w:t>
      </w:r>
    </w:p>
    <w:p w:rsidR="002870E7" w:rsidRDefault="002870E7" w:rsidP="00C865B3">
      <w:r>
        <w:rPr>
          <w:noProof/>
        </w:rPr>
        <w:drawing>
          <wp:inline distT="0" distB="0" distL="0" distR="0" wp14:anchorId="6EDC37D5" wp14:editId="02BCF318">
            <wp:extent cx="5400040" cy="3385185"/>
            <wp:effectExtent l="0" t="0" r="0" b="571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BD" w:rsidRDefault="008034BD" w:rsidP="00C865B3"/>
    <w:p w:rsidR="008034BD" w:rsidRDefault="00331658" w:rsidP="00C865B3">
      <w:r>
        <w:rPr>
          <w:rFonts w:hint="eastAsia"/>
        </w:rPr>
        <w:t>【重要】</w:t>
      </w:r>
      <w:r w:rsidR="008034BD">
        <w:rPr>
          <w:rFonts w:hint="eastAsia"/>
        </w:rPr>
        <w:t>構成「</w:t>
      </w:r>
      <w:r w:rsidR="008034BD">
        <w:rPr>
          <w:rFonts w:hint="eastAsia"/>
        </w:rPr>
        <w:t>Debug</w:t>
      </w:r>
      <w:r w:rsidR="008034BD">
        <w:rPr>
          <w:rFonts w:hint="eastAsia"/>
        </w:rPr>
        <w:t>」も忘れずに同じように変更を行います。</w:t>
      </w:r>
    </w:p>
    <w:p w:rsidR="008034BD" w:rsidRDefault="008034BD" w:rsidP="00C865B3"/>
    <w:p w:rsidR="008034BD" w:rsidRDefault="008034BD" w:rsidP="00C865B3">
      <w:r>
        <w:rPr>
          <w:rFonts w:hint="eastAsia"/>
        </w:rPr>
        <w:t>あとはビルドして、「</w:t>
      </w:r>
      <w:r w:rsidRPr="008034BD">
        <w:t>C:\Trnsys17\UserLib\ReleaseDLLs</w:t>
      </w:r>
      <w:r>
        <w:rPr>
          <w:rFonts w:hint="eastAsia"/>
        </w:rPr>
        <w:t>」フォルダに</w:t>
      </w:r>
      <w:r>
        <w:rPr>
          <w:rFonts w:hint="eastAsia"/>
        </w:rPr>
        <w:t>MyType201.</w:t>
      </w:r>
      <w:r>
        <w:t>dll</w:t>
      </w:r>
      <w:r>
        <w:rPr>
          <w:rFonts w:hint="eastAsia"/>
        </w:rPr>
        <w:t>が</w:t>
      </w:r>
      <w:r w:rsidR="003B0E65">
        <w:rPr>
          <w:rFonts w:hint="eastAsia"/>
        </w:rPr>
        <w:t>できあがっていれば</w:t>
      </w:r>
      <w:r>
        <w:rPr>
          <w:rFonts w:hint="eastAsia"/>
        </w:rPr>
        <w:t>無事成功です。</w:t>
      </w:r>
    </w:p>
    <w:p w:rsidR="008034BD" w:rsidRDefault="008034BD" w:rsidP="00C865B3">
      <w:r>
        <w:rPr>
          <w:noProof/>
        </w:rPr>
        <w:lastRenderedPageBreak/>
        <w:drawing>
          <wp:inline distT="0" distB="0" distL="0" distR="0" wp14:anchorId="7FF0E8AE" wp14:editId="335DDEF8">
            <wp:extent cx="5400040" cy="2626360"/>
            <wp:effectExtent l="0" t="0" r="0" b="254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BD" w:rsidRDefault="003B0E65" w:rsidP="00C865B3">
      <w:r>
        <w:rPr>
          <w:rFonts w:hint="eastAsia"/>
        </w:rPr>
        <w:t>これで</w:t>
      </w:r>
      <w:r>
        <w:rPr>
          <w:rFonts w:hint="eastAsia"/>
        </w:rPr>
        <w:t>Type201</w:t>
      </w:r>
      <w:r>
        <w:rPr>
          <w:rFonts w:hint="eastAsia"/>
        </w:rPr>
        <w:t>が利用できる状態になっているので、プロジェクトを作成して計算に利用できます。</w:t>
      </w:r>
    </w:p>
    <w:p w:rsidR="003B0E65" w:rsidRDefault="003B0E65" w:rsidP="00C865B3"/>
    <w:p w:rsidR="003B0E65" w:rsidRDefault="000F524A" w:rsidP="00C865B3">
      <w:r>
        <w:rPr>
          <w:rFonts w:hint="eastAsia"/>
        </w:rPr>
        <w:t>もっと面倒かと思ったけど、なんとかなった。</w:t>
      </w:r>
    </w:p>
    <w:p w:rsidR="00F27C86" w:rsidRDefault="00F27C86" w:rsidP="00C865B3"/>
    <w:p w:rsidR="00F27C86" w:rsidRDefault="00F27C86" w:rsidP="00C865B3">
      <w:r>
        <w:rPr>
          <w:rFonts w:hint="eastAsia"/>
        </w:rPr>
        <w:t>さらにソリューション（</w:t>
      </w:r>
      <w:r>
        <w:t>IvfCXE2011</w:t>
      </w:r>
      <w:r>
        <w:rPr>
          <w:rFonts w:hint="eastAsia"/>
        </w:rPr>
        <w:t>.sln</w:t>
      </w:r>
      <w:r>
        <w:rPr>
          <w:rFonts w:hint="eastAsia"/>
        </w:rPr>
        <w:t>）へプロジェクトを追加しておくと、</w:t>
      </w:r>
      <w:r>
        <w:rPr>
          <w:rFonts w:hint="eastAsia"/>
        </w:rPr>
        <w:t>TRNDLL.DLL</w:t>
      </w:r>
      <w:r>
        <w:rPr>
          <w:rFonts w:hint="eastAsia"/>
        </w:rPr>
        <w:t>のビルドも同時にできて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モードの切り替えが楽になります。複数のコンポーネントを開発する場合には同じ手順でプロジェクトを作成、まとめてソリューションへ</w:t>
      </w:r>
      <w:r w:rsidR="00F865E2">
        <w:rPr>
          <w:rFonts w:hint="eastAsia"/>
        </w:rPr>
        <w:t>登録しておくと、ソースコードのメンテナンスがやりやすくなります。</w:t>
      </w:r>
    </w:p>
    <w:p w:rsidR="00F865E2" w:rsidRPr="008D77C8" w:rsidRDefault="00F865E2" w:rsidP="00C865B3">
      <w:pPr>
        <w:rPr>
          <w:rFonts w:hint="eastAsia"/>
        </w:rPr>
      </w:pPr>
      <w:bookmarkStart w:id="0" w:name="_GoBack"/>
      <w:bookmarkEnd w:id="0"/>
    </w:p>
    <w:sectPr w:rsidR="00F865E2" w:rsidRPr="008D77C8" w:rsidSect="005B2BB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9F1" w:rsidRDefault="008D19F1">
      <w:r>
        <w:separator/>
      </w:r>
    </w:p>
  </w:endnote>
  <w:endnote w:type="continuationSeparator" w:id="0">
    <w:p w:rsidR="008D19F1" w:rsidRDefault="008D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F865E2">
      <w:rPr>
        <w:rFonts w:ascii="Times New Roman" w:hAnsi="Times New Roman"/>
        <w:noProof/>
        <w:kern w:val="0"/>
        <w:szCs w:val="21"/>
      </w:rPr>
      <w:t>6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9F1" w:rsidRDefault="008D19F1">
      <w:r>
        <w:separator/>
      </w:r>
    </w:p>
  </w:footnote>
  <w:footnote w:type="continuationSeparator" w:id="0">
    <w:p w:rsidR="008D19F1" w:rsidRDefault="008D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2D5" w:rsidRDefault="000F524A" w:rsidP="000542D5">
    <w:pPr>
      <w:pStyle w:val="a3"/>
      <w:jc w:val="right"/>
    </w:pPr>
    <w:fldSimple w:instr=" FILENAME   \* MERGEFORMAT ">
      <w:r w:rsidR="00D55DE4">
        <w:rPr>
          <w:rFonts w:hint="eastAsia"/>
          <w:noProof/>
        </w:rPr>
        <w:t>文書</w:t>
      </w:r>
      <w:r w:rsidR="00D55DE4">
        <w:rPr>
          <w:rFonts w:hint="eastAsia"/>
          <w:noProof/>
        </w:rPr>
        <w:t xml:space="preserve"> 1</w:t>
      </w:r>
    </w:fldSimple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F27C86">
      <w:rPr>
        <w:noProof/>
      </w:rPr>
      <w:t>2016/12/11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E4"/>
    <w:rsid w:val="000206E2"/>
    <w:rsid w:val="00044206"/>
    <w:rsid w:val="0005359F"/>
    <w:rsid w:val="000542D5"/>
    <w:rsid w:val="0007466E"/>
    <w:rsid w:val="00077648"/>
    <w:rsid w:val="00087B97"/>
    <w:rsid w:val="0009379A"/>
    <w:rsid w:val="000A6225"/>
    <w:rsid w:val="000B1D50"/>
    <w:rsid w:val="000F524A"/>
    <w:rsid w:val="0010226D"/>
    <w:rsid w:val="0011052F"/>
    <w:rsid w:val="00111979"/>
    <w:rsid w:val="001265E0"/>
    <w:rsid w:val="00145872"/>
    <w:rsid w:val="00157AD9"/>
    <w:rsid w:val="001722DE"/>
    <w:rsid w:val="00177412"/>
    <w:rsid w:val="00187F5F"/>
    <w:rsid w:val="00191DB4"/>
    <w:rsid w:val="001973AA"/>
    <w:rsid w:val="001A20EB"/>
    <w:rsid w:val="001C16FE"/>
    <w:rsid w:val="001C4BB5"/>
    <w:rsid w:val="001C7E86"/>
    <w:rsid w:val="001F4E03"/>
    <w:rsid w:val="00211C18"/>
    <w:rsid w:val="0027547B"/>
    <w:rsid w:val="00275F21"/>
    <w:rsid w:val="0028384F"/>
    <w:rsid w:val="002870E7"/>
    <w:rsid w:val="002A68B2"/>
    <w:rsid w:val="002B397D"/>
    <w:rsid w:val="002B39F1"/>
    <w:rsid w:val="0032653B"/>
    <w:rsid w:val="00331658"/>
    <w:rsid w:val="00343CBF"/>
    <w:rsid w:val="003623C5"/>
    <w:rsid w:val="00380CD4"/>
    <w:rsid w:val="00382A4F"/>
    <w:rsid w:val="00386E1C"/>
    <w:rsid w:val="003A401D"/>
    <w:rsid w:val="003B0E65"/>
    <w:rsid w:val="003B50AF"/>
    <w:rsid w:val="003C4AD0"/>
    <w:rsid w:val="003D653E"/>
    <w:rsid w:val="00410221"/>
    <w:rsid w:val="004118C7"/>
    <w:rsid w:val="0042470E"/>
    <w:rsid w:val="00442FAF"/>
    <w:rsid w:val="00451F50"/>
    <w:rsid w:val="00467A50"/>
    <w:rsid w:val="00481AD6"/>
    <w:rsid w:val="00483898"/>
    <w:rsid w:val="00494533"/>
    <w:rsid w:val="004B1469"/>
    <w:rsid w:val="004B4BCF"/>
    <w:rsid w:val="004B6EF5"/>
    <w:rsid w:val="004C03C5"/>
    <w:rsid w:val="004D7E6D"/>
    <w:rsid w:val="00500F74"/>
    <w:rsid w:val="00503DB9"/>
    <w:rsid w:val="00541A50"/>
    <w:rsid w:val="00541B60"/>
    <w:rsid w:val="00545FE1"/>
    <w:rsid w:val="00562783"/>
    <w:rsid w:val="00593F94"/>
    <w:rsid w:val="005B2BBC"/>
    <w:rsid w:val="005B5EB4"/>
    <w:rsid w:val="006037DA"/>
    <w:rsid w:val="00624156"/>
    <w:rsid w:val="00624C85"/>
    <w:rsid w:val="006250AC"/>
    <w:rsid w:val="00626CA5"/>
    <w:rsid w:val="006335C7"/>
    <w:rsid w:val="0064162F"/>
    <w:rsid w:val="006423D1"/>
    <w:rsid w:val="00651F7E"/>
    <w:rsid w:val="00672486"/>
    <w:rsid w:val="00683542"/>
    <w:rsid w:val="00696D12"/>
    <w:rsid w:val="006C56D4"/>
    <w:rsid w:val="006D1E05"/>
    <w:rsid w:val="006F0779"/>
    <w:rsid w:val="00730229"/>
    <w:rsid w:val="00743690"/>
    <w:rsid w:val="00753A10"/>
    <w:rsid w:val="00755A29"/>
    <w:rsid w:val="007875A8"/>
    <w:rsid w:val="00791B08"/>
    <w:rsid w:val="007B309E"/>
    <w:rsid w:val="007F22E3"/>
    <w:rsid w:val="008034BD"/>
    <w:rsid w:val="00814EA4"/>
    <w:rsid w:val="0082405E"/>
    <w:rsid w:val="00834BEA"/>
    <w:rsid w:val="00837DE9"/>
    <w:rsid w:val="00883D3F"/>
    <w:rsid w:val="008852C6"/>
    <w:rsid w:val="008879FC"/>
    <w:rsid w:val="008933A5"/>
    <w:rsid w:val="008B19D6"/>
    <w:rsid w:val="008B3E1C"/>
    <w:rsid w:val="008B44E4"/>
    <w:rsid w:val="008C4239"/>
    <w:rsid w:val="008D19F1"/>
    <w:rsid w:val="008D77C8"/>
    <w:rsid w:val="009024AA"/>
    <w:rsid w:val="0095203E"/>
    <w:rsid w:val="00982E67"/>
    <w:rsid w:val="009853E3"/>
    <w:rsid w:val="009B2601"/>
    <w:rsid w:val="009C06DA"/>
    <w:rsid w:val="009C5BAF"/>
    <w:rsid w:val="00A15434"/>
    <w:rsid w:val="00A30655"/>
    <w:rsid w:val="00A40E53"/>
    <w:rsid w:val="00A615C2"/>
    <w:rsid w:val="00A6437C"/>
    <w:rsid w:val="00A71930"/>
    <w:rsid w:val="00A83457"/>
    <w:rsid w:val="00A84665"/>
    <w:rsid w:val="00A91DBC"/>
    <w:rsid w:val="00AA0CD2"/>
    <w:rsid w:val="00AD12E1"/>
    <w:rsid w:val="00B000A0"/>
    <w:rsid w:val="00B01EAC"/>
    <w:rsid w:val="00B034D7"/>
    <w:rsid w:val="00B1099B"/>
    <w:rsid w:val="00B23D65"/>
    <w:rsid w:val="00B27A61"/>
    <w:rsid w:val="00B419CC"/>
    <w:rsid w:val="00B478DD"/>
    <w:rsid w:val="00B95FB2"/>
    <w:rsid w:val="00BB44F1"/>
    <w:rsid w:val="00BC758A"/>
    <w:rsid w:val="00BD4C65"/>
    <w:rsid w:val="00BF5DFE"/>
    <w:rsid w:val="00BF5EBA"/>
    <w:rsid w:val="00C045B8"/>
    <w:rsid w:val="00C10B53"/>
    <w:rsid w:val="00C21B04"/>
    <w:rsid w:val="00C8337C"/>
    <w:rsid w:val="00C865B3"/>
    <w:rsid w:val="00CA216E"/>
    <w:rsid w:val="00CC5729"/>
    <w:rsid w:val="00CD3C42"/>
    <w:rsid w:val="00CD6565"/>
    <w:rsid w:val="00CD6E13"/>
    <w:rsid w:val="00CD73F8"/>
    <w:rsid w:val="00D271B1"/>
    <w:rsid w:val="00D354E3"/>
    <w:rsid w:val="00D52D94"/>
    <w:rsid w:val="00D55DE4"/>
    <w:rsid w:val="00D92563"/>
    <w:rsid w:val="00DB02BD"/>
    <w:rsid w:val="00DC2A74"/>
    <w:rsid w:val="00DD3E1B"/>
    <w:rsid w:val="00DE440E"/>
    <w:rsid w:val="00DF71C5"/>
    <w:rsid w:val="00E06D79"/>
    <w:rsid w:val="00E134BF"/>
    <w:rsid w:val="00E174EA"/>
    <w:rsid w:val="00E4083F"/>
    <w:rsid w:val="00E4220B"/>
    <w:rsid w:val="00E43E47"/>
    <w:rsid w:val="00E4509E"/>
    <w:rsid w:val="00E52A23"/>
    <w:rsid w:val="00E779C6"/>
    <w:rsid w:val="00E81EA3"/>
    <w:rsid w:val="00E84359"/>
    <w:rsid w:val="00E958B6"/>
    <w:rsid w:val="00E965FD"/>
    <w:rsid w:val="00EA66AA"/>
    <w:rsid w:val="00EB2569"/>
    <w:rsid w:val="00EC77A5"/>
    <w:rsid w:val="00ED19D6"/>
    <w:rsid w:val="00F1039C"/>
    <w:rsid w:val="00F21D7F"/>
    <w:rsid w:val="00F27C86"/>
    <w:rsid w:val="00F432AE"/>
    <w:rsid w:val="00F51999"/>
    <w:rsid w:val="00F73244"/>
    <w:rsid w:val="00F82CB9"/>
    <w:rsid w:val="00F865E2"/>
    <w:rsid w:val="00FA1360"/>
    <w:rsid w:val="00FB4744"/>
    <w:rsid w:val="00FB7BDA"/>
    <w:rsid w:val="00FC3685"/>
    <w:rsid w:val="00FC477C"/>
    <w:rsid w:val="00FD548C"/>
    <w:rsid w:val="00FE3EB1"/>
    <w:rsid w:val="00FE3F2D"/>
    <w:rsid w:val="00F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51C8960D"/>
  <w15:docId w15:val="{D7DF83DE-A8FE-4364-9BAB-D8D89B40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uda\AppData\Roaming\Microsoft\Templates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CA33-E06C-4F09-BA9F-4B64877B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111</TotalTime>
  <Pages>6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1696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7</cp:revision>
  <cp:lastPrinted>2009-04-01T05:10:00Z</cp:lastPrinted>
  <dcterms:created xsi:type="dcterms:W3CDTF">2016-12-10T07:13:00Z</dcterms:created>
  <dcterms:modified xsi:type="dcterms:W3CDTF">2016-12-11T04:19:00Z</dcterms:modified>
</cp:coreProperties>
</file>